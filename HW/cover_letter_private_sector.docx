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475D" w14:textId="35EEC9B9" w:rsidR="00ED47A3" w:rsidRPr="00BC7444" w:rsidRDefault="00E94905" w:rsidP="001B45E6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BC7444">
        <w:rPr>
          <w:rFonts w:ascii="Times New Roman" w:hAnsi="Times New Roman" w:cs="Times New Roman"/>
          <w:sz w:val="32"/>
          <w:szCs w:val="32"/>
        </w:rPr>
        <w:t>Norman Hong</w:t>
      </w:r>
    </w:p>
    <w:p w14:paraId="7C3C9E7C" w14:textId="0E43255E" w:rsidR="00563981" w:rsidRPr="00BC7444" w:rsidRDefault="00C031E8" w:rsidP="009D1985">
      <w:pPr>
        <w:contextualSpacing/>
        <w:jc w:val="center"/>
        <w:rPr>
          <w:rFonts w:ascii="Times New Roman" w:hAnsi="Times New Roman" w:cs="Times New Roman"/>
        </w:rPr>
      </w:pPr>
      <w:r w:rsidRPr="00BC7444">
        <w:rPr>
          <w:rFonts w:ascii="Times New Roman" w:hAnsi="Times New Roman" w:cs="Times New Roman"/>
        </w:rPr>
        <w:t>2221 S Clark St</w:t>
      </w:r>
      <w:r w:rsidR="006242B5" w:rsidRPr="00BC7444">
        <w:rPr>
          <w:rFonts w:ascii="Times New Roman" w:hAnsi="Times New Roman" w:cs="Times New Roman"/>
        </w:rPr>
        <w:t xml:space="preserve"> </w:t>
      </w:r>
      <w:r w:rsidR="006801AC" w:rsidRPr="00BC7444">
        <w:rPr>
          <w:rFonts w:ascii="Times New Roman" w:hAnsi="Times New Roman" w:cs="Times New Roman"/>
        </w:rPr>
        <w:t>•</w:t>
      </w:r>
      <w:r w:rsidR="00906661" w:rsidRPr="00BC7444">
        <w:rPr>
          <w:rFonts w:ascii="Times New Roman" w:hAnsi="Times New Roman" w:cs="Times New Roman"/>
        </w:rPr>
        <w:t xml:space="preserve"> </w:t>
      </w:r>
      <w:r w:rsidR="00497B37" w:rsidRPr="00BC7444">
        <w:rPr>
          <w:rFonts w:ascii="Times New Roman" w:hAnsi="Times New Roman" w:cs="Times New Roman"/>
        </w:rPr>
        <w:t xml:space="preserve">Arlington, </w:t>
      </w:r>
      <w:r w:rsidR="00633F2B" w:rsidRPr="00BC7444">
        <w:rPr>
          <w:rFonts w:ascii="Times New Roman" w:hAnsi="Times New Roman" w:cs="Times New Roman"/>
        </w:rPr>
        <w:t>VA</w:t>
      </w:r>
      <w:r w:rsidR="00BF03F9" w:rsidRPr="00BC7444">
        <w:rPr>
          <w:rFonts w:ascii="Times New Roman" w:hAnsi="Times New Roman" w:cs="Times New Roman"/>
        </w:rPr>
        <w:t xml:space="preserve"> 22202</w:t>
      </w:r>
      <w:r w:rsidR="007743E5" w:rsidRPr="00BC7444">
        <w:rPr>
          <w:rFonts w:ascii="Times New Roman" w:hAnsi="Times New Roman" w:cs="Times New Roman"/>
        </w:rPr>
        <w:t xml:space="preserve"> </w:t>
      </w:r>
      <w:r w:rsidR="007D3053" w:rsidRPr="00BC7444">
        <w:rPr>
          <w:rFonts w:ascii="Times New Roman" w:hAnsi="Times New Roman" w:cs="Times New Roman"/>
        </w:rPr>
        <w:t>•</w:t>
      </w:r>
      <w:r w:rsidR="003400C0" w:rsidRPr="00BC7444">
        <w:rPr>
          <w:rFonts w:ascii="Times New Roman" w:hAnsi="Times New Roman" w:cs="Times New Roman"/>
        </w:rPr>
        <w:t xml:space="preserve"> </w:t>
      </w:r>
      <w:r w:rsidR="00A67998" w:rsidRPr="00BC7444">
        <w:rPr>
          <w:rFonts w:ascii="Times New Roman" w:hAnsi="Times New Roman" w:cs="Times New Roman"/>
        </w:rPr>
        <w:t>(609) 271-0256</w:t>
      </w:r>
      <w:r w:rsidR="00642081" w:rsidRPr="00BC7444">
        <w:rPr>
          <w:rFonts w:ascii="Times New Roman" w:hAnsi="Times New Roman" w:cs="Times New Roman"/>
        </w:rPr>
        <w:t xml:space="preserve"> </w:t>
      </w:r>
      <w:r w:rsidR="001D04F7" w:rsidRPr="00BC7444">
        <w:rPr>
          <w:rFonts w:ascii="Times New Roman" w:hAnsi="Times New Roman" w:cs="Times New Roman"/>
        </w:rPr>
        <w:t xml:space="preserve">• </w:t>
      </w:r>
      <w:r w:rsidR="00237734" w:rsidRPr="00BC7444">
        <w:rPr>
          <w:rFonts w:ascii="Times New Roman" w:hAnsi="Times New Roman" w:cs="Times New Roman"/>
        </w:rPr>
        <w:t>nh530@georgetown.edu</w:t>
      </w:r>
    </w:p>
    <w:p w14:paraId="3C98EAFE" w14:textId="77777777" w:rsidR="00DF22F2" w:rsidRPr="00BC7444" w:rsidRDefault="00DF22F2" w:rsidP="00F832C1">
      <w:pPr>
        <w:contextualSpacing/>
        <w:rPr>
          <w:rFonts w:ascii="Times New Roman" w:hAnsi="Times New Roman" w:cs="Times New Roman"/>
          <w:b/>
        </w:rPr>
      </w:pPr>
    </w:p>
    <w:p w14:paraId="517BD422" w14:textId="3CFF7864" w:rsidR="00563981" w:rsidRPr="00BC7444" w:rsidRDefault="006C4B5A" w:rsidP="00F832C1">
      <w:pPr>
        <w:contextualSpacing/>
        <w:rPr>
          <w:rFonts w:ascii="Times New Roman" w:hAnsi="Times New Roman" w:cs="Times New Roman"/>
        </w:rPr>
      </w:pPr>
      <w:r w:rsidRPr="00BC7444">
        <w:rPr>
          <w:rFonts w:ascii="Times New Roman" w:hAnsi="Times New Roman" w:cs="Times New Roman"/>
        </w:rPr>
        <w:t>9/1</w:t>
      </w:r>
      <w:r w:rsidR="004A5AEA" w:rsidRPr="00BC7444">
        <w:rPr>
          <w:rFonts w:ascii="Times New Roman" w:hAnsi="Times New Roman" w:cs="Times New Roman"/>
        </w:rPr>
        <w:t>7/2018</w:t>
      </w:r>
    </w:p>
    <w:p w14:paraId="149AD291" w14:textId="77777777" w:rsidR="00B158D4" w:rsidRPr="00BC7444" w:rsidRDefault="00B158D4" w:rsidP="00F832C1">
      <w:pPr>
        <w:contextualSpacing/>
        <w:rPr>
          <w:rFonts w:ascii="Times New Roman" w:hAnsi="Times New Roman" w:cs="Times New Roman"/>
        </w:rPr>
      </w:pPr>
    </w:p>
    <w:p w14:paraId="3010FBA2" w14:textId="355EE48E" w:rsidR="00BD47EB" w:rsidRPr="00BC7444" w:rsidRDefault="008A3D87" w:rsidP="00F832C1">
      <w:pPr>
        <w:contextualSpacing/>
        <w:rPr>
          <w:rFonts w:ascii="Times New Roman" w:hAnsi="Times New Roman" w:cs="Times New Roman"/>
        </w:rPr>
      </w:pPr>
      <w:r w:rsidRPr="00BC7444">
        <w:rPr>
          <w:rFonts w:ascii="Times New Roman" w:hAnsi="Times New Roman" w:cs="Times New Roman"/>
        </w:rPr>
        <w:t>Bloomberg</w:t>
      </w:r>
    </w:p>
    <w:p w14:paraId="16923F49" w14:textId="46CDEAB3" w:rsidR="00727DB0" w:rsidRPr="00BC7444" w:rsidRDefault="008A3D87" w:rsidP="00F832C1">
      <w:pPr>
        <w:contextualSpacing/>
        <w:rPr>
          <w:rFonts w:ascii="Times New Roman" w:hAnsi="Times New Roman" w:cs="Times New Roman"/>
        </w:rPr>
      </w:pPr>
      <w:r w:rsidRPr="00BC7444">
        <w:rPr>
          <w:rFonts w:ascii="Times New Roman" w:hAnsi="Times New Roman" w:cs="Times New Roman"/>
        </w:rPr>
        <w:t>101 Business Park Drive</w:t>
      </w:r>
    </w:p>
    <w:p w14:paraId="0392874D" w14:textId="3128A899" w:rsidR="00E940A1" w:rsidRPr="00BC7444" w:rsidRDefault="00676FA4" w:rsidP="00F832C1">
      <w:pPr>
        <w:contextualSpacing/>
        <w:rPr>
          <w:rFonts w:ascii="Times New Roman" w:hAnsi="Times New Roman" w:cs="Times New Roman"/>
        </w:rPr>
      </w:pPr>
      <w:r w:rsidRPr="00BC7444">
        <w:rPr>
          <w:rFonts w:ascii="Times New Roman" w:hAnsi="Times New Roman" w:cs="Times New Roman"/>
        </w:rPr>
        <w:t>Princeton</w:t>
      </w:r>
      <w:r w:rsidR="007A0AC0" w:rsidRPr="00BC7444">
        <w:rPr>
          <w:rFonts w:ascii="Times New Roman" w:hAnsi="Times New Roman" w:cs="Times New Roman"/>
        </w:rPr>
        <w:t>, NJ 08540</w:t>
      </w:r>
    </w:p>
    <w:p w14:paraId="275D35CB" w14:textId="77777777" w:rsidR="00BD47EB" w:rsidRPr="00BC7444" w:rsidRDefault="00BD47EB" w:rsidP="00F832C1">
      <w:pPr>
        <w:contextualSpacing/>
        <w:rPr>
          <w:rFonts w:ascii="Times New Roman" w:hAnsi="Times New Roman" w:cs="Times New Roman"/>
        </w:rPr>
      </w:pPr>
    </w:p>
    <w:p w14:paraId="3DE575A7" w14:textId="77777777" w:rsidR="00563981" w:rsidRPr="00BC7444" w:rsidRDefault="00752393" w:rsidP="00F832C1">
      <w:pPr>
        <w:contextualSpacing/>
        <w:rPr>
          <w:rFonts w:ascii="Times New Roman" w:hAnsi="Times New Roman" w:cs="Times New Roman"/>
        </w:rPr>
      </w:pPr>
      <w:r w:rsidRPr="00BC7444">
        <w:rPr>
          <w:rFonts w:ascii="Times New Roman" w:hAnsi="Times New Roman" w:cs="Times New Roman"/>
        </w:rPr>
        <w:t>To</w:t>
      </w:r>
      <w:r w:rsidR="00C204C6" w:rsidRPr="00BC7444">
        <w:rPr>
          <w:rFonts w:ascii="Times New Roman" w:hAnsi="Times New Roman" w:cs="Times New Roman"/>
        </w:rPr>
        <w:t xml:space="preserve"> whom this may concern,</w:t>
      </w:r>
    </w:p>
    <w:p w14:paraId="26DF5765" w14:textId="77777777" w:rsidR="00EF5526" w:rsidRPr="00BC7444" w:rsidRDefault="00EF5526" w:rsidP="00F832C1">
      <w:pPr>
        <w:contextualSpacing/>
        <w:rPr>
          <w:rFonts w:ascii="Times New Roman" w:hAnsi="Times New Roman" w:cs="Times New Roman"/>
        </w:rPr>
      </w:pPr>
    </w:p>
    <w:p w14:paraId="61287B5B" w14:textId="42C0EBD4" w:rsidR="008F6912" w:rsidRPr="00BC7444" w:rsidRDefault="00904473" w:rsidP="00F832C1">
      <w:pPr>
        <w:contextualSpacing/>
        <w:rPr>
          <w:rFonts w:ascii="Times New Roman" w:hAnsi="Times New Roman" w:cs="Times New Roman"/>
        </w:rPr>
      </w:pPr>
      <w:r w:rsidRPr="00BC7444">
        <w:rPr>
          <w:rFonts w:ascii="Times New Roman" w:hAnsi="Times New Roman" w:cs="Times New Roman"/>
        </w:rPr>
        <w:t>I recently learned</w:t>
      </w:r>
      <w:r w:rsidR="00D42B6A" w:rsidRPr="00BC7444">
        <w:rPr>
          <w:rFonts w:ascii="Times New Roman" w:hAnsi="Times New Roman" w:cs="Times New Roman"/>
        </w:rPr>
        <w:t>,</w:t>
      </w:r>
      <w:r w:rsidRPr="00BC7444">
        <w:rPr>
          <w:rFonts w:ascii="Times New Roman" w:hAnsi="Times New Roman" w:cs="Times New Roman"/>
        </w:rPr>
        <w:t xml:space="preserve"> through a job search</w:t>
      </w:r>
      <w:r w:rsidR="00F94F5C" w:rsidRPr="00BC7444">
        <w:rPr>
          <w:rFonts w:ascii="Times New Roman" w:hAnsi="Times New Roman" w:cs="Times New Roman"/>
        </w:rPr>
        <w:t xml:space="preserve"> on handshake</w:t>
      </w:r>
      <w:r w:rsidRPr="00BC7444">
        <w:rPr>
          <w:rFonts w:ascii="Times New Roman" w:hAnsi="Times New Roman" w:cs="Times New Roman"/>
        </w:rPr>
        <w:t xml:space="preserve">, that </w:t>
      </w:r>
      <w:r w:rsidR="00BE2506" w:rsidRPr="00BC7444">
        <w:rPr>
          <w:rFonts w:ascii="Times New Roman" w:hAnsi="Times New Roman" w:cs="Times New Roman"/>
        </w:rPr>
        <w:t xml:space="preserve">there is an opening </w:t>
      </w:r>
      <w:r w:rsidR="00C74EE3" w:rsidRPr="00BC7444">
        <w:rPr>
          <w:rFonts w:ascii="Times New Roman" w:hAnsi="Times New Roman" w:cs="Times New Roman"/>
        </w:rPr>
        <w:t>for the</w:t>
      </w:r>
      <w:r w:rsidR="00AE25E5" w:rsidRPr="00BC7444">
        <w:rPr>
          <w:rFonts w:ascii="Times New Roman" w:hAnsi="Times New Roman" w:cs="Times New Roman"/>
        </w:rPr>
        <w:t xml:space="preserve"> </w:t>
      </w:r>
      <w:r w:rsidR="00213BCB" w:rsidRPr="00BC7444">
        <w:rPr>
          <w:rFonts w:ascii="Times New Roman" w:hAnsi="Times New Roman" w:cs="Times New Roman"/>
        </w:rPr>
        <w:t xml:space="preserve">2019 </w:t>
      </w:r>
      <w:r w:rsidR="00AE25E5" w:rsidRPr="00BC7444">
        <w:rPr>
          <w:rFonts w:ascii="Times New Roman" w:hAnsi="Times New Roman" w:cs="Times New Roman"/>
        </w:rPr>
        <w:t>Market Data Analyst Summer</w:t>
      </w:r>
      <w:r w:rsidR="00525613" w:rsidRPr="00BC7444">
        <w:rPr>
          <w:rFonts w:ascii="Times New Roman" w:hAnsi="Times New Roman" w:cs="Times New Roman"/>
        </w:rPr>
        <w:t xml:space="preserve"> internship</w:t>
      </w:r>
      <w:r w:rsidR="00061D7B" w:rsidRPr="00BC7444">
        <w:rPr>
          <w:rFonts w:ascii="Times New Roman" w:hAnsi="Times New Roman" w:cs="Times New Roman"/>
        </w:rPr>
        <w:t>.</w:t>
      </w:r>
      <w:r w:rsidR="00BB5C48" w:rsidRPr="00BC7444">
        <w:rPr>
          <w:rFonts w:ascii="Times New Roman" w:hAnsi="Times New Roman" w:cs="Times New Roman"/>
        </w:rPr>
        <w:t xml:space="preserve">  </w:t>
      </w:r>
      <w:r w:rsidR="00D50C46" w:rsidRPr="00BC7444">
        <w:rPr>
          <w:rFonts w:ascii="Times New Roman" w:hAnsi="Times New Roman" w:cs="Times New Roman"/>
        </w:rPr>
        <w:t xml:space="preserve">What I found fascinating about </w:t>
      </w:r>
      <w:r w:rsidR="00864AE8" w:rsidRPr="00BC7444">
        <w:rPr>
          <w:rFonts w:ascii="Times New Roman" w:hAnsi="Times New Roman" w:cs="Times New Roman"/>
        </w:rPr>
        <w:t>Bloomberg</w:t>
      </w:r>
      <w:r w:rsidR="00A4398D" w:rsidRPr="00BC7444">
        <w:rPr>
          <w:rFonts w:ascii="Times New Roman" w:hAnsi="Times New Roman" w:cs="Times New Roman"/>
        </w:rPr>
        <w:t xml:space="preserve"> is it</w:t>
      </w:r>
      <w:r w:rsidR="00DD1F7E" w:rsidRPr="00BC7444">
        <w:rPr>
          <w:rFonts w:ascii="Times New Roman" w:hAnsi="Times New Roman" w:cs="Times New Roman"/>
        </w:rPr>
        <w:t>s</w:t>
      </w:r>
      <w:r w:rsidR="00864AE8" w:rsidRPr="00BC7444">
        <w:rPr>
          <w:rFonts w:ascii="Times New Roman" w:hAnsi="Times New Roman" w:cs="Times New Roman"/>
        </w:rPr>
        <w:t xml:space="preserve"> </w:t>
      </w:r>
      <w:r w:rsidR="00832B7B" w:rsidRPr="00BC7444">
        <w:rPr>
          <w:rFonts w:ascii="Times New Roman" w:hAnsi="Times New Roman" w:cs="Times New Roman"/>
        </w:rPr>
        <w:t>dedication</w:t>
      </w:r>
      <w:r w:rsidR="00864AE8" w:rsidRPr="00BC7444">
        <w:rPr>
          <w:rFonts w:ascii="Times New Roman" w:hAnsi="Times New Roman" w:cs="Times New Roman"/>
        </w:rPr>
        <w:t xml:space="preserve"> </w:t>
      </w:r>
      <w:r w:rsidR="00311271" w:rsidRPr="00BC7444">
        <w:rPr>
          <w:rFonts w:ascii="Times New Roman" w:hAnsi="Times New Roman" w:cs="Times New Roman"/>
        </w:rPr>
        <w:t>in</w:t>
      </w:r>
      <w:r w:rsidR="006F7199" w:rsidRPr="00BC7444">
        <w:rPr>
          <w:rFonts w:ascii="Times New Roman" w:hAnsi="Times New Roman" w:cs="Times New Roman"/>
        </w:rPr>
        <w:t xml:space="preserve"> turning raw numbers into actionable insight</w:t>
      </w:r>
      <w:r w:rsidR="006B12AA" w:rsidRPr="00BC7444">
        <w:rPr>
          <w:rFonts w:ascii="Times New Roman" w:hAnsi="Times New Roman" w:cs="Times New Roman"/>
        </w:rPr>
        <w:t>s fo</w:t>
      </w:r>
      <w:r w:rsidR="00E85936" w:rsidRPr="00BC7444">
        <w:rPr>
          <w:rFonts w:ascii="Times New Roman" w:hAnsi="Times New Roman" w:cs="Times New Roman"/>
        </w:rPr>
        <w:t>r others</w:t>
      </w:r>
      <w:r w:rsidR="005F65CE" w:rsidRPr="00BC7444">
        <w:rPr>
          <w:rFonts w:ascii="Times New Roman" w:hAnsi="Times New Roman" w:cs="Times New Roman"/>
        </w:rPr>
        <w:t xml:space="preserve"> to consume</w:t>
      </w:r>
      <w:r w:rsidR="00B20318" w:rsidRPr="00BC7444">
        <w:rPr>
          <w:rFonts w:ascii="Times New Roman" w:hAnsi="Times New Roman" w:cs="Times New Roman"/>
        </w:rPr>
        <w:t xml:space="preserve">.  </w:t>
      </w:r>
      <w:r w:rsidR="00BD3A38" w:rsidRPr="00BC7444">
        <w:rPr>
          <w:rFonts w:ascii="Times New Roman" w:hAnsi="Times New Roman" w:cs="Times New Roman"/>
        </w:rPr>
        <w:t>This</w:t>
      </w:r>
      <w:r w:rsidR="00963ABE" w:rsidRPr="00BC7444">
        <w:rPr>
          <w:rFonts w:ascii="Times New Roman" w:hAnsi="Times New Roman" w:cs="Times New Roman"/>
        </w:rPr>
        <w:t xml:space="preserve"> position interests me greatly</w:t>
      </w:r>
      <w:r w:rsidR="00CA4A1F" w:rsidRPr="00BC7444">
        <w:rPr>
          <w:rFonts w:ascii="Times New Roman" w:hAnsi="Times New Roman" w:cs="Times New Roman"/>
        </w:rPr>
        <w:t xml:space="preserve">, not only because </w:t>
      </w:r>
      <w:r w:rsidR="00192FBE" w:rsidRPr="00BC7444">
        <w:rPr>
          <w:rFonts w:ascii="Times New Roman" w:hAnsi="Times New Roman" w:cs="Times New Roman"/>
        </w:rPr>
        <w:t>Bloomberg</w:t>
      </w:r>
      <w:r w:rsidR="00CA4A1F" w:rsidRPr="00BC7444">
        <w:rPr>
          <w:rFonts w:ascii="Times New Roman" w:hAnsi="Times New Roman" w:cs="Times New Roman"/>
        </w:rPr>
        <w:t xml:space="preserve"> is </w:t>
      </w:r>
      <w:r w:rsidR="00D1554A" w:rsidRPr="00BC7444">
        <w:rPr>
          <w:rFonts w:ascii="Times New Roman" w:hAnsi="Times New Roman" w:cs="Times New Roman"/>
        </w:rPr>
        <w:t>globally</w:t>
      </w:r>
      <w:r w:rsidR="00CA4A1F" w:rsidRPr="00BC7444">
        <w:rPr>
          <w:rFonts w:ascii="Times New Roman" w:hAnsi="Times New Roman" w:cs="Times New Roman"/>
        </w:rPr>
        <w:t xml:space="preserve"> </w:t>
      </w:r>
      <w:r w:rsidR="00B20A36" w:rsidRPr="00BC7444">
        <w:rPr>
          <w:rFonts w:ascii="Times New Roman" w:hAnsi="Times New Roman" w:cs="Times New Roman"/>
        </w:rPr>
        <w:t>renowned</w:t>
      </w:r>
      <w:r w:rsidR="00D24C79" w:rsidRPr="00BC7444">
        <w:rPr>
          <w:rFonts w:ascii="Times New Roman" w:hAnsi="Times New Roman" w:cs="Times New Roman"/>
        </w:rPr>
        <w:t xml:space="preserve">, </w:t>
      </w:r>
      <w:r w:rsidR="0082083D" w:rsidRPr="00BC7444">
        <w:rPr>
          <w:rFonts w:ascii="Times New Roman" w:hAnsi="Times New Roman" w:cs="Times New Roman"/>
        </w:rPr>
        <w:t xml:space="preserve">but also because I feel </w:t>
      </w:r>
      <w:r w:rsidR="001D1F12" w:rsidRPr="00BC7444">
        <w:rPr>
          <w:rFonts w:ascii="Times New Roman" w:hAnsi="Times New Roman" w:cs="Times New Roman"/>
        </w:rPr>
        <w:t xml:space="preserve">that </w:t>
      </w:r>
      <w:r w:rsidR="00C77D15" w:rsidRPr="00BC7444">
        <w:rPr>
          <w:rFonts w:ascii="Times New Roman" w:hAnsi="Times New Roman" w:cs="Times New Roman"/>
        </w:rPr>
        <w:t xml:space="preserve">the </w:t>
      </w:r>
      <w:r w:rsidR="00107293" w:rsidRPr="00BC7444">
        <w:rPr>
          <w:rFonts w:ascii="Times New Roman" w:hAnsi="Times New Roman" w:cs="Times New Roman"/>
        </w:rPr>
        <w:t>technology</w:t>
      </w:r>
      <w:r w:rsidR="009B7B59" w:rsidRPr="00BC7444">
        <w:rPr>
          <w:rFonts w:ascii="Times New Roman" w:hAnsi="Times New Roman" w:cs="Times New Roman"/>
        </w:rPr>
        <w:t xml:space="preserve"> industry</w:t>
      </w:r>
      <w:r w:rsidR="001D1F12" w:rsidRPr="00BC7444">
        <w:rPr>
          <w:rFonts w:ascii="Times New Roman" w:hAnsi="Times New Roman" w:cs="Times New Roman"/>
        </w:rPr>
        <w:t xml:space="preserve"> is the kind of place where I can further develop my skills and talents</w:t>
      </w:r>
      <w:r w:rsidR="003A2DB8" w:rsidRPr="00BC7444">
        <w:rPr>
          <w:rFonts w:ascii="Times New Roman" w:hAnsi="Times New Roman" w:cs="Times New Roman"/>
        </w:rPr>
        <w:t>.</w:t>
      </w:r>
      <w:r w:rsidR="004B01CF" w:rsidRPr="00BC7444">
        <w:rPr>
          <w:rFonts w:ascii="Times New Roman" w:hAnsi="Times New Roman" w:cs="Times New Roman"/>
        </w:rPr>
        <w:t xml:space="preserve">  </w:t>
      </w:r>
    </w:p>
    <w:p w14:paraId="4C64F028" w14:textId="575E097E" w:rsidR="00BA6530" w:rsidRPr="00BC7444" w:rsidRDefault="00BA6530" w:rsidP="00F832C1">
      <w:pPr>
        <w:contextualSpacing/>
        <w:rPr>
          <w:rFonts w:ascii="Times New Roman" w:hAnsi="Times New Roman" w:cs="Times New Roman"/>
        </w:rPr>
      </w:pPr>
    </w:p>
    <w:p w14:paraId="6D40362B" w14:textId="56E0B365" w:rsidR="00694E02" w:rsidRPr="00BC7444" w:rsidRDefault="00B1535A" w:rsidP="00F832C1">
      <w:pPr>
        <w:contextualSpacing/>
        <w:rPr>
          <w:rFonts w:ascii="Times New Roman" w:hAnsi="Times New Roman" w:cs="Times New Roman"/>
        </w:rPr>
      </w:pPr>
      <w:r w:rsidRPr="00BC7444">
        <w:rPr>
          <w:rFonts w:ascii="Times New Roman" w:hAnsi="Times New Roman" w:cs="Times New Roman"/>
        </w:rPr>
        <w:t xml:space="preserve">Why data science, chemistry, and public policy? </w:t>
      </w:r>
      <w:r w:rsidR="00297134" w:rsidRPr="00BC7444">
        <w:rPr>
          <w:rFonts w:ascii="Times New Roman" w:hAnsi="Times New Roman" w:cs="Times New Roman"/>
        </w:rPr>
        <w:t xml:space="preserve"> </w:t>
      </w:r>
      <w:r w:rsidR="00F6545C" w:rsidRPr="00BC7444">
        <w:rPr>
          <w:rFonts w:ascii="Times New Roman" w:hAnsi="Times New Roman" w:cs="Times New Roman"/>
        </w:rPr>
        <w:t>The</w:t>
      </w:r>
      <w:r w:rsidRPr="00BC7444">
        <w:rPr>
          <w:rFonts w:ascii="Times New Roman" w:hAnsi="Times New Roman" w:cs="Times New Roman"/>
        </w:rPr>
        <w:t xml:space="preserve"> answer to </w:t>
      </w:r>
      <w:r w:rsidR="00767C91" w:rsidRPr="00BC7444">
        <w:rPr>
          <w:rFonts w:ascii="Times New Roman" w:hAnsi="Times New Roman" w:cs="Times New Roman"/>
        </w:rPr>
        <w:t>challenges facing society</w:t>
      </w:r>
      <w:r w:rsidRPr="00BC7444">
        <w:rPr>
          <w:rFonts w:ascii="Times New Roman" w:hAnsi="Times New Roman" w:cs="Times New Roman"/>
        </w:rPr>
        <w:t xml:space="preserve"> lies in the interdisciplinary. </w:t>
      </w:r>
      <w:r w:rsidR="00AB5492" w:rsidRPr="00BC7444">
        <w:rPr>
          <w:rFonts w:ascii="Times New Roman" w:hAnsi="Times New Roman" w:cs="Times New Roman"/>
        </w:rPr>
        <w:t xml:space="preserve"> </w:t>
      </w:r>
      <w:r w:rsidRPr="00BC7444">
        <w:rPr>
          <w:rFonts w:ascii="Times New Roman" w:hAnsi="Times New Roman" w:cs="Times New Roman"/>
        </w:rPr>
        <w:t>By studying different disciplines, I gained different techniques with which to approach a task.</w:t>
      </w:r>
      <w:r w:rsidR="00AC4073" w:rsidRPr="00BC7444">
        <w:rPr>
          <w:rFonts w:ascii="Times New Roman" w:hAnsi="Times New Roman" w:cs="Times New Roman"/>
        </w:rPr>
        <w:t xml:space="preserve">  </w:t>
      </w:r>
      <w:r w:rsidR="00D84478" w:rsidRPr="00BC7444">
        <w:rPr>
          <w:rFonts w:ascii="Times New Roman" w:hAnsi="Times New Roman" w:cs="Times New Roman"/>
        </w:rPr>
        <w:t xml:space="preserve">I am aware that hundreds of applicants are applying for this position, but I have a </w:t>
      </w:r>
      <w:r w:rsidR="00DA43A7" w:rsidRPr="00BC7444">
        <w:rPr>
          <w:rFonts w:ascii="Times New Roman" w:hAnsi="Times New Roman" w:cs="Times New Roman"/>
        </w:rPr>
        <w:t>unique background</w:t>
      </w:r>
      <w:r w:rsidR="00D84478" w:rsidRPr="00BC7444">
        <w:rPr>
          <w:rFonts w:ascii="Times New Roman" w:hAnsi="Times New Roman" w:cs="Times New Roman"/>
        </w:rPr>
        <w:t xml:space="preserve"> </w:t>
      </w:r>
      <w:r w:rsidR="003C0105" w:rsidRPr="00BC7444">
        <w:rPr>
          <w:rFonts w:ascii="Times New Roman" w:hAnsi="Times New Roman" w:cs="Times New Roman"/>
        </w:rPr>
        <w:t>few can match</w:t>
      </w:r>
      <w:r w:rsidR="00A241B6" w:rsidRPr="00BC7444">
        <w:rPr>
          <w:rFonts w:ascii="Times New Roman" w:hAnsi="Times New Roman" w:cs="Times New Roman"/>
        </w:rPr>
        <w:t>:</w:t>
      </w:r>
      <w:r w:rsidR="00B0514F" w:rsidRPr="00BC7444">
        <w:rPr>
          <w:rFonts w:ascii="Times New Roman" w:hAnsi="Times New Roman" w:cs="Times New Roman"/>
        </w:rPr>
        <w:t xml:space="preserve"> </w:t>
      </w:r>
      <w:r w:rsidR="00714BE2" w:rsidRPr="00BC7444">
        <w:rPr>
          <w:rFonts w:ascii="Times New Roman" w:hAnsi="Times New Roman" w:cs="Times New Roman"/>
        </w:rPr>
        <w:t>I’m pursing a</w:t>
      </w:r>
      <w:r w:rsidR="003C66A0" w:rsidRPr="00BC7444">
        <w:rPr>
          <w:rFonts w:ascii="Times New Roman" w:hAnsi="Times New Roman" w:cs="Times New Roman"/>
        </w:rPr>
        <w:t xml:space="preserve"> </w:t>
      </w:r>
      <w:r w:rsidR="00432AB6" w:rsidRPr="00BC7444">
        <w:rPr>
          <w:rFonts w:ascii="Times New Roman" w:hAnsi="Times New Roman" w:cs="Times New Roman"/>
        </w:rPr>
        <w:t>Master’s</w:t>
      </w:r>
      <w:r w:rsidR="003C66A0" w:rsidRPr="00BC7444">
        <w:rPr>
          <w:rFonts w:ascii="Times New Roman" w:hAnsi="Times New Roman" w:cs="Times New Roman"/>
        </w:rPr>
        <w:t xml:space="preserve"> of Science in Data Science for Public Policy at</w:t>
      </w:r>
      <w:r w:rsidR="00BB0B24" w:rsidRPr="00BC7444">
        <w:rPr>
          <w:rFonts w:ascii="Times New Roman" w:hAnsi="Times New Roman" w:cs="Times New Roman"/>
        </w:rPr>
        <w:t xml:space="preserve"> </w:t>
      </w:r>
      <w:r w:rsidR="003C66A0" w:rsidRPr="00BC7444">
        <w:rPr>
          <w:rFonts w:ascii="Times New Roman" w:hAnsi="Times New Roman" w:cs="Times New Roman"/>
        </w:rPr>
        <w:t xml:space="preserve">the highly acclaimed </w:t>
      </w:r>
      <w:r w:rsidR="0050638C" w:rsidRPr="00BC7444">
        <w:rPr>
          <w:rFonts w:ascii="Times New Roman" w:hAnsi="Times New Roman" w:cs="Times New Roman"/>
        </w:rPr>
        <w:t>Georgetown University</w:t>
      </w:r>
      <w:r w:rsidR="00E9527C" w:rsidRPr="00BC7444">
        <w:rPr>
          <w:rFonts w:ascii="Times New Roman" w:hAnsi="Times New Roman" w:cs="Times New Roman"/>
        </w:rPr>
        <w:t xml:space="preserve">, </w:t>
      </w:r>
      <w:r w:rsidR="005C6FAF" w:rsidRPr="00BC7444">
        <w:rPr>
          <w:rFonts w:ascii="Times New Roman" w:hAnsi="Times New Roman" w:cs="Times New Roman"/>
        </w:rPr>
        <w:t xml:space="preserve">I have a </w:t>
      </w:r>
      <w:r w:rsidR="00574C3A" w:rsidRPr="00BC7444">
        <w:rPr>
          <w:rFonts w:ascii="Times New Roman" w:hAnsi="Times New Roman" w:cs="Times New Roman"/>
        </w:rPr>
        <w:t>Bachelors</w:t>
      </w:r>
      <w:r w:rsidR="00E008EF" w:rsidRPr="00BC7444">
        <w:rPr>
          <w:rFonts w:ascii="Times New Roman" w:hAnsi="Times New Roman" w:cs="Times New Roman"/>
        </w:rPr>
        <w:t xml:space="preserve"> of Arts</w:t>
      </w:r>
      <w:r w:rsidR="00574C3A" w:rsidRPr="00BC7444">
        <w:rPr>
          <w:rFonts w:ascii="Times New Roman" w:hAnsi="Times New Roman" w:cs="Times New Roman"/>
        </w:rPr>
        <w:t xml:space="preserve"> in</w:t>
      </w:r>
      <w:r w:rsidR="005C6FAF" w:rsidRPr="00BC7444">
        <w:rPr>
          <w:rFonts w:ascii="Times New Roman" w:hAnsi="Times New Roman" w:cs="Times New Roman"/>
        </w:rPr>
        <w:t xml:space="preserve"> </w:t>
      </w:r>
      <w:r w:rsidR="0053783F" w:rsidRPr="00BC7444">
        <w:rPr>
          <w:rFonts w:ascii="Times New Roman" w:hAnsi="Times New Roman" w:cs="Times New Roman"/>
        </w:rPr>
        <w:t>C</w:t>
      </w:r>
      <w:r w:rsidR="00C02A4E" w:rsidRPr="00BC7444">
        <w:rPr>
          <w:rFonts w:ascii="Times New Roman" w:hAnsi="Times New Roman" w:cs="Times New Roman"/>
        </w:rPr>
        <w:t xml:space="preserve">hemistry </w:t>
      </w:r>
      <w:r w:rsidR="003B4C94" w:rsidRPr="00BC7444">
        <w:rPr>
          <w:rFonts w:ascii="Times New Roman" w:hAnsi="Times New Roman" w:cs="Times New Roman"/>
        </w:rPr>
        <w:t xml:space="preserve">from </w:t>
      </w:r>
      <w:r w:rsidR="00C02A4E" w:rsidRPr="00BC7444">
        <w:rPr>
          <w:rFonts w:ascii="Times New Roman" w:hAnsi="Times New Roman" w:cs="Times New Roman"/>
        </w:rPr>
        <w:t>Rutgers University</w:t>
      </w:r>
      <w:r w:rsidR="00B20618" w:rsidRPr="00BC7444">
        <w:rPr>
          <w:rFonts w:ascii="Times New Roman" w:hAnsi="Times New Roman" w:cs="Times New Roman"/>
        </w:rPr>
        <w:t xml:space="preserve">, </w:t>
      </w:r>
      <w:r w:rsidR="00711192" w:rsidRPr="00BC7444">
        <w:rPr>
          <w:rFonts w:ascii="Times New Roman" w:hAnsi="Times New Roman" w:cs="Times New Roman"/>
        </w:rPr>
        <w:t>outstanding verbal and written communication skills,</w:t>
      </w:r>
      <w:r w:rsidR="008C6AC1" w:rsidRPr="00BC7444">
        <w:rPr>
          <w:rFonts w:ascii="Times New Roman" w:hAnsi="Times New Roman" w:cs="Times New Roman"/>
        </w:rPr>
        <w:t xml:space="preserve"> </w:t>
      </w:r>
      <w:r w:rsidR="00AE64D3" w:rsidRPr="00BC7444">
        <w:rPr>
          <w:rFonts w:ascii="Times New Roman" w:hAnsi="Times New Roman" w:cs="Times New Roman"/>
        </w:rPr>
        <w:t xml:space="preserve">and the </w:t>
      </w:r>
      <w:r w:rsidR="007C7250" w:rsidRPr="00BC7444">
        <w:rPr>
          <w:rFonts w:ascii="Times New Roman" w:hAnsi="Times New Roman" w:cs="Times New Roman"/>
        </w:rPr>
        <w:t xml:space="preserve">resolve to </w:t>
      </w:r>
      <w:r w:rsidR="00931772" w:rsidRPr="00BC7444">
        <w:rPr>
          <w:rFonts w:ascii="Times New Roman" w:hAnsi="Times New Roman" w:cs="Times New Roman"/>
        </w:rPr>
        <w:t>tackle challenging problems.</w:t>
      </w:r>
      <w:r w:rsidR="00EE6D8A" w:rsidRPr="00BC7444">
        <w:rPr>
          <w:rFonts w:ascii="Times New Roman" w:hAnsi="Times New Roman" w:cs="Times New Roman"/>
        </w:rPr>
        <w:t xml:space="preserve">  </w:t>
      </w:r>
    </w:p>
    <w:p w14:paraId="4ACFA00E" w14:textId="77777777" w:rsidR="00694E02" w:rsidRPr="00BC7444" w:rsidRDefault="00694E02" w:rsidP="00F832C1">
      <w:pPr>
        <w:contextualSpacing/>
        <w:rPr>
          <w:rFonts w:ascii="Times New Roman" w:hAnsi="Times New Roman" w:cs="Times New Roman"/>
        </w:rPr>
      </w:pPr>
    </w:p>
    <w:p w14:paraId="5F5CA504" w14:textId="64C90D18" w:rsidR="00A03F58" w:rsidRPr="00BC7444" w:rsidRDefault="00C552F7" w:rsidP="00F832C1">
      <w:pPr>
        <w:contextualSpacing/>
        <w:rPr>
          <w:rFonts w:ascii="Times New Roman" w:hAnsi="Times New Roman" w:cs="Times New Roman"/>
        </w:rPr>
      </w:pPr>
      <w:r w:rsidRPr="00BC7444">
        <w:rPr>
          <w:rFonts w:ascii="Times New Roman" w:hAnsi="Times New Roman" w:cs="Times New Roman"/>
        </w:rPr>
        <w:t>Currently, I’m working as a graduate research assistant</w:t>
      </w:r>
      <w:r w:rsidR="00A64699" w:rsidRPr="00BC7444">
        <w:rPr>
          <w:rFonts w:ascii="Times New Roman" w:hAnsi="Times New Roman" w:cs="Times New Roman"/>
        </w:rPr>
        <w:t xml:space="preserve"> where I</w:t>
      </w:r>
      <w:r w:rsidR="00E57B68" w:rsidRPr="00BC7444">
        <w:rPr>
          <w:rFonts w:ascii="Times New Roman" w:hAnsi="Times New Roman" w:cs="Times New Roman"/>
        </w:rPr>
        <w:t xml:space="preserve">’m </w:t>
      </w:r>
      <w:r w:rsidR="00CC7036" w:rsidRPr="00BC7444">
        <w:rPr>
          <w:rFonts w:ascii="Times New Roman" w:hAnsi="Times New Roman" w:cs="Times New Roman"/>
        </w:rPr>
        <w:t>developing</w:t>
      </w:r>
      <w:r w:rsidR="00C8321B" w:rsidRPr="00BC7444">
        <w:rPr>
          <w:rFonts w:ascii="Times New Roman" w:hAnsi="Times New Roman" w:cs="Times New Roman"/>
        </w:rPr>
        <w:t xml:space="preserve"> python scripts</w:t>
      </w:r>
      <w:r w:rsidR="00FA47AF" w:rsidRPr="00BC7444">
        <w:rPr>
          <w:rFonts w:ascii="Times New Roman" w:hAnsi="Times New Roman" w:cs="Times New Roman"/>
        </w:rPr>
        <w:t xml:space="preserve"> to</w:t>
      </w:r>
      <w:r w:rsidR="00333372" w:rsidRPr="00BC7444">
        <w:rPr>
          <w:rFonts w:ascii="Times New Roman" w:hAnsi="Times New Roman" w:cs="Times New Roman"/>
        </w:rPr>
        <w:t xml:space="preserve"> retrieve data </w:t>
      </w:r>
      <w:r w:rsidR="007C6DAE" w:rsidRPr="00BC7444">
        <w:rPr>
          <w:rFonts w:ascii="Times New Roman" w:hAnsi="Times New Roman" w:cs="Times New Roman"/>
        </w:rPr>
        <w:t>through</w:t>
      </w:r>
      <w:r w:rsidR="00333372" w:rsidRPr="00BC7444">
        <w:rPr>
          <w:rFonts w:ascii="Times New Roman" w:hAnsi="Times New Roman" w:cs="Times New Roman"/>
        </w:rPr>
        <w:t xml:space="preserve"> APIs</w:t>
      </w:r>
      <w:r w:rsidR="00706793" w:rsidRPr="00BC7444">
        <w:rPr>
          <w:rFonts w:ascii="Times New Roman" w:hAnsi="Times New Roman" w:cs="Times New Roman"/>
        </w:rPr>
        <w:t xml:space="preserve"> and bash scripts</w:t>
      </w:r>
      <w:r w:rsidR="00116BB6" w:rsidRPr="00BC7444">
        <w:rPr>
          <w:rFonts w:ascii="Times New Roman" w:hAnsi="Times New Roman" w:cs="Times New Roman"/>
        </w:rPr>
        <w:t xml:space="preserve"> that converted </w:t>
      </w:r>
      <w:r w:rsidR="00487CE8" w:rsidRPr="00BC7444">
        <w:rPr>
          <w:rFonts w:ascii="Times New Roman" w:hAnsi="Times New Roman" w:cs="Times New Roman"/>
        </w:rPr>
        <w:t xml:space="preserve">files </w:t>
      </w:r>
      <w:r w:rsidR="0045596B" w:rsidRPr="00BC7444">
        <w:rPr>
          <w:rFonts w:ascii="Times New Roman" w:hAnsi="Times New Roman" w:cs="Times New Roman"/>
        </w:rPr>
        <w:t xml:space="preserve">into </w:t>
      </w:r>
      <w:r w:rsidR="00830E22" w:rsidRPr="00BC7444">
        <w:rPr>
          <w:rFonts w:ascii="Times New Roman" w:hAnsi="Times New Roman" w:cs="Times New Roman"/>
        </w:rPr>
        <w:t>txt files</w:t>
      </w:r>
      <w:r w:rsidR="00EC7EE9" w:rsidRPr="00BC7444">
        <w:rPr>
          <w:rFonts w:ascii="Times New Roman" w:hAnsi="Times New Roman" w:cs="Times New Roman"/>
        </w:rPr>
        <w:t>.</w:t>
      </w:r>
      <w:r w:rsidR="009E62D0" w:rsidRPr="00BC7444">
        <w:rPr>
          <w:rFonts w:ascii="Times New Roman" w:hAnsi="Times New Roman" w:cs="Times New Roman"/>
        </w:rPr>
        <w:t xml:space="preserve">  </w:t>
      </w:r>
      <w:r w:rsidR="00571ABE" w:rsidRPr="00BC7444">
        <w:rPr>
          <w:rFonts w:ascii="Times New Roman" w:hAnsi="Times New Roman" w:cs="Times New Roman"/>
        </w:rPr>
        <w:t xml:space="preserve">The project </w:t>
      </w:r>
      <w:r w:rsidR="0055705D" w:rsidRPr="00BC7444">
        <w:rPr>
          <w:rFonts w:ascii="Times New Roman" w:hAnsi="Times New Roman" w:cs="Times New Roman"/>
        </w:rPr>
        <w:t>involves</w:t>
      </w:r>
      <w:r w:rsidR="00F872ED" w:rsidRPr="00BC7444">
        <w:rPr>
          <w:rFonts w:ascii="Times New Roman" w:hAnsi="Times New Roman" w:cs="Times New Roman"/>
        </w:rPr>
        <w:t xml:space="preserve"> utilizing natural language processing to</w:t>
      </w:r>
      <w:r w:rsidR="0084634E" w:rsidRPr="00BC7444">
        <w:rPr>
          <w:rFonts w:ascii="Times New Roman" w:hAnsi="Times New Roman" w:cs="Times New Roman"/>
        </w:rPr>
        <w:t xml:space="preserve"> analyze policy diffusion </w:t>
      </w:r>
      <w:r w:rsidR="006415F0" w:rsidRPr="00BC7444">
        <w:rPr>
          <w:rFonts w:ascii="Times New Roman" w:hAnsi="Times New Roman" w:cs="Times New Roman"/>
        </w:rPr>
        <w:t>across states</w:t>
      </w:r>
      <w:r w:rsidR="006D371C" w:rsidRPr="00BC7444">
        <w:rPr>
          <w:rFonts w:ascii="Times New Roman" w:hAnsi="Times New Roman" w:cs="Times New Roman"/>
        </w:rPr>
        <w:t>.</w:t>
      </w:r>
      <w:r w:rsidR="0055705D" w:rsidRPr="00BC7444">
        <w:rPr>
          <w:rFonts w:ascii="Times New Roman" w:hAnsi="Times New Roman" w:cs="Times New Roman"/>
        </w:rPr>
        <w:t xml:space="preserve"> </w:t>
      </w:r>
      <w:r w:rsidR="00AD3419" w:rsidRPr="00BC7444">
        <w:rPr>
          <w:rFonts w:ascii="Times New Roman" w:hAnsi="Times New Roman" w:cs="Times New Roman"/>
        </w:rPr>
        <w:t xml:space="preserve"> </w:t>
      </w:r>
      <w:r w:rsidR="009564FD" w:rsidRPr="00BC7444">
        <w:rPr>
          <w:rFonts w:ascii="Times New Roman" w:hAnsi="Times New Roman" w:cs="Times New Roman"/>
        </w:rPr>
        <w:t>During my time at Rutgers University</w:t>
      </w:r>
      <w:r w:rsidR="00147141" w:rsidRPr="00BC7444">
        <w:rPr>
          <w:rFonts w:ascii="Times New Roman" w:hAnsi="Times New Roman" w:cs="Times New Roman"/>
        </w:rPr>
        <w:t>,</w:t>
      </w:r>
      <w:r w:rsidR="00A0160B" w:rsidRPr="00BC7444">
        <w:rPr>
          <w:rFonts w:ascii="Times New Roman" w:hAnsi="Times New Roman" w:cs="Times New Roman"/>
        </w:rPr>
        <w:t xml:space="preserve"> </w:t>
      </w:r>
      <w:r w:rsidR="00F632D0" w:rsidRPr="00BC7444">
        <w:rPr>
          <w:rFonts w:ascii="Times New Roman" w:hAnsi="Times New Roman" w:cs="Times New Roman"/>
        </w:rPr>
        <w:t xml:space="preserve">I developed a strong aptitude </w:t>
      </w:r>
      <w:r w:rsidR="00AD43EA" w:rsidRPr="00BC7444">
        <w:rPr>
          <w:rFonts w:ascii="Times New Roman" w:hAnsi="Times New Roman" w:cs="Times New Roman"/>
        </w:rPr>
        <w:t xml:space="preserve">for problem solving </w:t>
      </w:r>
      <w:r w:rsidR="00B23D14" w:rsidRPr="00BC7444">
        <w:rPr>
          <w:rFonts w:ascii="Times New Roman" w:hAnsi="Times New Roman" w:cs="Times New Roman"/>
        </w:rPr>
        <w:t>by working</w:t>
      </w:r>
      <w:r w:rsidR="00B23D14" w:rsidRPr="00BC7444">
        <w:rPr>
          <w:rFonts w:ascii="Times New Roman" w:hAnsi="Times New Roman" w:cs="Times New Roman"/>
        </w:rPr>
        <w:t xml:space="preserve"> as a researcher for Dr. Jimenez at Rutgers University</w:t>
      </w:r>
      <w:r w:rsidR="00364970" w:rsidRPr="00BC7444">
        <w:rPr>
          <w:rFonts w:ascii="Times New Roman" w:hAnsi="Times New Roman" w:cs="Times New Roman"/>
        </w:rPr>
        <w:t>,</w:t>
      </w:r>
      <w:r w:rsidR="00BC13A9" w:rsidRPr="00BC7444">
        <w:rPr>
          <w:rFonts w:ascii="Times New Roman" w:hAnsi="Times New Roman" w:cs="Times New Roman"/>
        </w:rPr>
        <w:t xml:space="preserve"> wh</w:t>
      </w:r>
      <w:r w:rsidR="00094267" w:rsidRPr="00BC7444">
        <w:rPr>
          <w:rFonts w:ascii="Times New Roman" w:hAnsi="Times New Roman" w:cs="Times New Roman"/>
        </w:rPr>
        <w:t xml:space="preserve">ere I </w:t>
      </w:r>
      <w:r w:rsidR="00295102" w:rsidRPr="00BC7444">
        <w:rPr>
          <w:rFonts w:ascii="Times New Roman" w:hAnsi="Times New Roman" w:cs="Times New Roman"/>
        </w:rPr>
        <w:t>troublesho</w:t>
      </w:r>
      <w:r w:rsidR="00D77F45" w:rsidRPr="00BC7444">
        <w:rPr>
          <w:rFonts w:ascii="Times New Roman" w:hAnsi="Times New Roman" w:cs="Times New Roman"/>
        </w:rPr>
        <w:t>t</w:t>
      </w:r>
      <w:r w:rsidR="005579F4" w:rsidRPr="00BC7444">
        <w:rPr>
          <w:rFonts w:ascii="Times New Roman" w:hAnsi="Times New Roman" w:cs="Times New Roman"/>
        </w:rPr>
        <w:t xml:space="preserve"> errors </w:t>
      </w:r>
      <w:r w:rsidR="000F1832" w:rsidRPr="00BC7444">
        <w:rPr>
          <w:rFonts w:ascii="Times New Roman" w:hAnsi="Times New Roman" w:cs="Times New Roman"/>
        </w:rPr>
        <w:t xml:space="preserve">relating </w:t>
      </w:r>
      <w:r w:rsidR="007B7AAA" w:rsidRPr="00BC7444">
        <w:rPr>
          <w:rFonts w:ascii="Times New Roman" w:hAnsi="Times New Roman" w:cs="Times New Roman"/>
        </w:rPr>
        <w:t>to t</w:t>
      </w:r>
      <w:r w:rsidR="000C1915" w:rsidRPr="00BC7444">
        <w:rPr>
          <w:rFonts w:ascii="Times New Roman" w:hAnsi="Times New Roman" w:cs="Times New Roman"/>
        </w:rPr>
        <w:t xml:space="preserve">he </w:t>
      </w:r>
      <w:r w:rsidR="00DC2747" w:rsidRPr="00BC7444">
        <w:rPr>
          <w:rFonts w:ascii="Times New Roman" w:hAnsi="Times New Roman" w:cs="Times New Roman"/>
        </w:rPr>
        <w:t xml:space="preserve">chemical </w:t>
      </w:r>
      <w:r w:rsidR="004E12DE" w:rsidRPr="00BC7444">
        <w:rPr>
          <w:rFonts w:ascii="Times New Roman" w:hAnsi="Times New Roman" w:cs="Times New Roman"/>
        </w:rPr>
        <w:t>experimen</w:t>
      </w:r>
      <w:r w:rsidR="00B15347" w:rsidRPr="00BC7444">
        <w:rPr>
          <w:rFonts w:ascii="Times New Roman" w:hAnsi="Times New Roman" w:cs="Times New Roman"/>
        </w:rPr>
        <w:t>t that was conducted.</w:t>
      </w:r>
      <w:r w:rsidR="00B76E6E" w:rsidRPr="00BC7444">
        <w:rPr>
          <w:rFonts w:ascii="Times New Roman" w:hAnsi="Times New Roman" w:cs="Times New Roman"/>
        </w:rPr>
        <w:t xml:space="preserve">  </w:t>
      </w:r>
      <w:r w:rsidR="00703B2B" w:rsidRPr="00BC7444">
        <w:rPr>
          <w:rFonts w:ascii="Times New Roman" w:hAnsi="Times New Roman" w:cs="Times New Roman"/>
        </w:rPr>
        <w:t>As</w:t>
      </w:r>
      <w:r w:rsidR="009A1EC3" w:rsidRPr="00BC7444">
        <w:rPr>
          <w:rFonts w:ascii="Times New Roman" w:hAnsi="Times New Roman" w:cs="Times New Roman"/>
        </w:rPr>
        <w:t xml:space="preserve"> a part-time lecturer</w:t>
      </w:r>
      <w:r w:rsidR="00C93FFD" w:rsidRPr="00BC7444">
        <w:rPr>
          <w:rFonts w:ascii="Times New Roman" w:hAnsi="Times New Roman" w:cs="Times New Roman"/>
        </w:rPr>
        <w:t>,</w:t>
      </w:r>
      <w:r w:rsidR="004D7AAD" w:rsidRPr="00BC7444">
        <w:rPr>
          <w:rFonts w:ascii="Times New Roman" w:hAnsi="Times New Roman" w:cs="Times New Roman"/>
        </w:rPr>
        <w:t xml:space="preserve"> I </w:t>
      </w:r>
      <w:r w:rsidR="00C44C27" w:rsidRPr="00BC7444">
        <w:rPr>
          <w:rFonts w:ascii="Times New Roman" w:hAnsi="Times New Roman" w:cs="Times New Roman"/>
        </w:rPr>
        <w:t>was</w:t>
      </w:r>
      <w:r w:rsidR="00147C78" w:rsidRPr="00BC7444">
        <w:rPr>
          <w:rFonts w:ascii="Times New Roman" w:hAnsi="Times New Roman" w:cs="Times New Roman"/>
        </w:rPr>
        <w:t xml:space="preserve"> </w:t>
      </w:r>
      <w:r w:rsidR="000E697D" w:rsidRPr="00BC7444">
        <w:rPr>
          <w:rFonts w:ascii="Times New Roman" w:hAnsi="Times New Roman" w:cs="Times New Roman"/>
        </w:rPr>
        <w:t xml:space="preserve">cited with </w:t>
      </w:r>
      <w:r w:rsidR="00E76B36" w:rsidRPr="00BC7444">
        <w:rPr>
          <w:rFonts w:ascii="Times New Roman" w:hAnsi="Times New Roman" w:cs="Times New Roman"/>
        </w:rPr>
        <w:t>possessing</w:t>
      </w:r>
      <w:r w:rsidR="000E697D" w:rsidRPr="00BC7444">
        <w:rPr>
          <w:rFonts w:ascii="Times New Roman" w:hAnsi="Times New Roman" w:cs="Times New Roman"/>
        </w:rPr>
        <w:t xml:space="preserve"> tremendous </w:t>
      </w:r>
      <w:r w:rsidR="00B926B7" w:rsidRPr="00BC7444">
        <w:rPr>
          <w:rFonts w:ascii="Times New Roman" w:hAnsi="Times New Roman" w:cs="Times New Roman"/>
        </w:rPr>
        <w:t>leadership skills, and</w:t>
      </w:r>
      <w:r w:rsidR="00821FA9" w:rsidRPr="00BC7444">
        <w:rPr>
          <w:rFonts w:ascii="Times New Roman" w:hAnsi="Times New Roman" w:cs="Times New Roman"/>
        </w:rPr>
        <w:t xml:space="preserve"> having</w:t>
      </w:r>
      <w:r w:rsidR="00A0460F" w:rsidRPr="00BC7444">
        <w:rPr>
          <w:rFonts w:ascii="Times New Roman" w:hAnsi="Times New Roman" w:cs="Times New Roman"/>
        </w:rPr>
        <w:t xml:space="preserve"> </w:t>
      </w:r>
      <w:r w:rsidR="000C7625" w:rsidRPr="00BC7444">
        <w:rPr>
          <w:rFonts w:ascii="Times New Roman" w:hAnsi="Times New Roman" w:cs="Times New Roman"/>
        </w:rPr>
        <w:t xml:space="preserve">a </w:t>
      </w:r>
      <w:r w:rsidR="00A9599C" w:rsidRPr="00BC7444">
        <w:rPr>
          <w:rFonts w:ascii="Times New Roman" w:hAnsi="Times New Roman" w:cs="Times New Roman"/>
        </w:rPr>
        <w:t>person</w:t>
      </w:r>
      <w:r w:rsidR="005E2308" w:rsidRPr="00BC7444">
        <w:rPr>
          <w:rFonts w:ascii="Times New Roman" w:hAnsi="Times New Roman" w:cs="Times New Roman"/>
        </w:rPr>
        <w:t xml:space="preserve">able </w:t>
      </w:r>
      <w:r w:rsidR="00D80769" w:rsidRPr="00BC7444">
        <w:rPr>
          <w:rFonts w:ascii="Times New Roman" w:hAnsi="Times New Roman" w:cs="Times New Roman"/>
        </w:rPr>
        <w:t xml:space="preserve">nature </w:t>
      </w:r>
      <w:r w:rsidR="000C7625" w:rsidRPr="00BC7444">
        <w:rPr>
          <w:rFonts w:ascii="Times New Roman" w:hAnsi="Times New Roman" w:cs="Times New Roman"/>
        </w:rPr>
        <w:t xml:space="preserve">that </w:t>
      </w:r>
      <w:r w:rsidR="00D80769" w:rsidRPr="00BC7444">
        <w:rPr>
          <w:rFonts w:ascii="Times New Roman" w:hAnsi="Times New Roman" w:cs="Times New Roman"/>
        </w:rPr>
        <w:t xml:space="preserve">enhanced my </w:t>
      </w:r>
      <w:r w:rsidR="00A644EB" w:rsidRPr="00BC7444">
        <w:rPr>
          <w:rFonts w:ascii="Times New Roman" w:hAnsi="Times New Roman" w:cs="Times New Roman"/>
        </w:rPr>
        <w:t xml:space="preserve">ability </w:t>
      </w:r>
      <w:r w:rsidR="00025661" w:rsidRPr="00BC7444">
        <w:rPr>
          <w:rFonts w:ascii="Times New Roman" w:hAnsi="Times New Roman" w:cs="Times New Roman"/>
        </w:rPr>
        <w:t xml:space="preserve">to understand </w:t>
      </w:r>
      <w:r w:rsidR="000F5E30" w:rsidRPr="00BC7444">
        <w:rPr>
          <w:rFonts w:ascii="Times New Roman" w:hAnsi="Times New Roman" w:cs="Times New Roman"/>
        </w:rPr>
        <w:t>each student’</w:t>
      </w:r>
      <w:r w:rsidR="0031502F" w:rsidRPr="00BC7444">
        <w:rPr>
          <w:rFonts w:ascii="Times New Roman" w:hAnsi="Times New Roman" w:cs="Times New Roman"/>
        </w:rPr>
        <w:t>s individual struggles</w:t>
      </w:r>
      <w:r w:rsidR="008B254E" w:rsidRPr="00BC7444">
        <w:rPr>
          <w:rFonts w:ascii="Times New Roman" w:hAnsi="Times New Roman" w:cs="Times New Roman"/>
        </w:rPr>
        <w:t xml:space="preserve">. </w:t>
      </w:r>
      <w:r w:rsidR="00903AB8" w:rsidRPr="00BC7444">
        <w:rPr>
          <w:rFonts w:ascii="Times New Roman" w:hAnsi="Times New Roman" w:cs="Times New Roman"/>
        </w:rPr>
        <w:t xml:space="preserve"> I’ve taken</w:t>
      </w:r>
      <w:r w:rsidR="00223FC8" w:rsidRPr="00BC7444">
        <w:rPr>
          <w:rFonts w:ascii="Times New Roman" w:hAnsi="Times New Roman" w:cs="Times New Roman"/>
        </w:rPr>
        <w:t xml:space="preserve"> courses in Mathematical Theory of </w:t>
      </w:r>
      <w:r w:rsidR="00D725F6" w:rsidRPr="00BC7444">
        <w:rPr>
          <w:rFonts w:ascii="Times New Roman" w:hAnsi="Times New Roman" w:cs="Times New Roman"/>
        </w:rPr>
        <w:t>P</w:t>
      </w:r>
      <w:r w:rsidR="00223FC8" w:rsidRPr="00BC7444">
        <w:rPr>
          <w:rFonts w:ascii="Times New Roman" w:hAnsi="Times New Roman" w:cs="Times New Roman"/>
        </w:rPr>
        <w:t>robability,</w:t>
      </w:r>
      <w:r w:rsidR="00FC619C" w:rsidRPr="00BC7444">
        <w:rPr>
          <w:rFonts w:ascii="Times New Roman" w:hAnsi="Times New Roman" w:cs="Times New Roman"/>
        </w:rPr>
        <w:t xml:space="preserve"> Elementary Differen</w:t>
      </w:r>
      <w:r w:rsidR="007F73D3" w:rsidRPr="00BC7444">
        <w:rPr>
          <w:rFonts w:ascii="Times New Roman" w:hAnsi="Times New Roman" w:cs="Times New Roman"/>
        </w:rPr>
        <w:t>tial equations, and Intermediate</w:t>
      </w:r>
      <w:r w:rsidR="00B806A1" w:rsidRPr="00BC7444">
        <w:rPr>
          <w:rFonts w:ascii="Times New Roman" w:hAnsi="Times New Roman" w:cs="Times New Roman"/>
        </w:rPr>
        <w:t xml:space="preserve"> Microeconomics</w:t>
      </w:r>
      <w:r w:rsidR="00CC3D78" w:rsidRPr="00BC7444">
        <w:rPr>
          <w:rFonts w:ascii="Times New Roman" w:hAnsi="Times New Roman" w:cs="Times New Roman"/>
        </w:rPr>
        <w:t xml:space="preserve"> </w:t>
      </w:r>
      <w:r w:rsidR="00074000" w:rsidRPr="00BC7444">
        <w:rPr>
          <w:rFonts w:ascii="Times New Roman" w:hAnsi="Times New Roman" w:cs="Times New Roman"/>
        </w:rPr>
        <w:t xml:space="preserve">that serve as a foundation </w:t>
      </w:r>
      <w:r w:rsidR="00376A9F" w:rsidRPr="00BC7444">
        <w:rPr>
          <w:rFonts w:ascii="Times New Roman" w:hAnsi="Times New Roman" w:cs="Times New Roman"/>
        </w:rPr>
        <w:t xml:space="preserve">for </w:t>
      </w:r>
      <w:r w:rsidR="00D06595" w:rsidRPr="00BC7444">
        <w:rPr>
          <w:rFonts w:ascii="Times New Roman" w:hAnsi="Times New Roman" w:cs="Times New Roman"/>
        </w:rPr>
        <w:t>my</w:t>
      </w:r>
      <w:r w:rsidR="00697986" w:rsidRPr="00BC7444">
        <w:rPr>
          <w:rFonts w:ascii="Times New Roman" w:hAnsi="Times New Roman" w:cs="Times New Roman"/>
        </w:rPr>
        <w:t xml:space="preserve"> data analytic </w:t>
      </w:r>
      <w:r w:rsidR="0041076C" w:rsidRPr="00BC7444">
        <w:rPr>
          <w:rFonts w:ascii="Times New Roman" w:hAnsi="Times New Roman" w:cs="Times New Roman"/>
        </w:rPr>
        <w:t>skills</w:t>
      </w:r>
      <w:r w:rsidR="00372691" w:rsidRPr="00BC7444">
        <w:rPr>
          <w:rFonts w:ascii="Times New Roman" w:hAnsi="Times New Roman" w:cs="Times New Roman"/>
        </w:rPr>
        <w:t>.</w:t>
      </w:r>
      <w:r w:rsidR="00574B7E" w:rsidRPr="00BC7444">
        <w:rPr>
          <w:rFonts w:ascii="Times New Roman" w:hAnsi="Times New Roman" w:cs="Times New Roman"/>
        </w:rPr>
        <w:t xml:space="preserve">  </w:t>
      </w:r>
      <w:r w:rsidR="002628CB" w:rsidRPr="00BC7444">
        <w:rPr>
          <w:rFonts w:ascii="Times New Roman" w:hAnsi="Times New Roman" w:cs="Times New Roman"/>
        </w:rPr>
        <w:t xml:space="preserve">Lastly, </w:t>
      </w:r>
      <w:r w:rsidR="000A0949" w:rsidRPr="00BC7444">
        <w:rPr>
          <w:rFonts w:ascii="Times New Roman" w:hAnsi="Times New Roman" w:cs="Times New Roman"/>
        </w:rPr>
        <w:t>I’ve collected, cleaned</w:t>
      </w:r>
      <w:r w:rsidR="00146018" w:rsidRPr="00BC7444">
        <w:rPr>
          <w:rFonts w:ascii="Times New Roman" w:hAnsi="Times New Roman" w:cs="Times New Roman"/>
        </w:rPr>
        <w:t>,</w:t>
      </w:r>
      <w:r w:rsidR="00CE6E81" w:rsidRPr="00BC7444">
        <w:rPr>
          <w:rFonts w:ascii="Times New Roman" w:hAnsi="Times New Roman" w:cs="Times New Roman"/>
        </w:rPr>
        <w:t xml:space="preserve"> ran statistical tests</w:t>
      </w:r>
      <w:r w:rsidR="00767DB8" w:rsidRPr="00BC7444">
        <w:rPr>
          <w:rFonts w:ascii="Times New Roman" w:hAnsi="Times New Roman" w:cs="Times New Roman"/>
        </w:rPr>
        <w:t xml:space="preserve"> an</w:t>
      </w:r>
      <w:r w:rsidR="0039378C" w:rsidRPr="00BC7444">
        <w:rPr>
          <w:rFonts w:ascii="Times New Roman" w:hAnsi="Times New Roman" w:cs="Times New Roman"/>
        </w:rPr>
        <w:t xml:space="preserve">d created data visualizations </w:t>
      </w:r>
      <w:r w:rsidR="00980B1D" w:rsidRPr="00BC7444">
        <w:rPr>
          <w:rFonts w:ascii="Times New Roman" w:hAnsi="Times New Roman" w:cs="Times New Roman"/>
        </w:rPr>
        <w:t>through the Advanc</w:t>
      </w:r>
      <w:r w:rsidR="005D01BB" w:rsidRPr="00BC7444">
        <w:rPr>
          <w:rFonts w:ascii="Times New Roman" w:hAnsi="Times New Roman" w:cs="Times New Roman"/>
        </w:rPr>
        <w:t>ed Programming Topics course.</w:t>
      </w:r>
      <w:r w:rsidR="00CC79A8" w:rsidRPr="00BC7444">
        <w:rPr>
          <w:rFonts w:ascii="Times New Roman" w:hAnsi="Times New Roman" w:cs="Times New Roman"/>
        </w:rPr>
        <w:t xml:space="preserve">  </w:t>
      </w:r>
    </w:p>
    <w:p w14:paraId="362ABC4E" w14:textId="77777777" w:rsidR="005D604D" w:rsidRPr="00BC7444" w:rsidRDefault="005D604D" w:rsidP="00F832C1">
      <w:pPr>
        <w:contextualSpacing/>
        <w:rPr>
          <w:rFonts w:ascii="Times New Roman" w:hAnsi="Times New Roman" w:cs="Times New Roman"/>
        </w:rPr>
      </w:pPr>
    </w:p>
    <w:p w14:paraId="003369FE" w14:textId="50827081" w:rsidR="00200381" w:rsidRPr="00BC7444" w:rsidRDefault="00317386" w:rsidP="0020038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reference the attached resume for </w:t>
      </w:r>
      <w:r w:rsidR="00C352E0">
        <w:rPr>
          <w:rFonts w:ascii="Times New Roman" w:hAnsi="Times New Roman" w:cs="Times New Roman"/>
        </w:rPr>
        <w:t>additional</w:t>
      </w:r>
      <w:r w:rsidR="0031361F">
        <w:rPr>
          <w:rFonts w:ascii="Times New Roman" w:hAnsi="Times New Roman" w:cs="Times New Roman"/>
        </w:rPr>
        <w:t xml:space="preserve"> information</w:t>
      </w:r>
      <w:r w:rsidR="0090144E">
        <w:rPr>
          <w:rFonts w:ascii="Times New Roman" w:hAnsi="Times New Roman" w:cs="Times New Roman"/>
        </w:rPr>
        <w:t xml:space="preserve"> of my </w:t>
      </w:r>
      <w:r w:rsidR="00E0527E">
        <w:rPr>
          <w:rFonts w:ascii="Times New Roman" w:hAnsi="Times New Roman" w:cs="Times New Roman"/>
        </w:rPr>
        <w:t>background and skills</w:t>
      </w:r>
      <w:r w:rsidR="0031361F">
        <w:rPr>
          <w:rFonts w:ascii="Times New Roman" w:hAnsi="Times New Roman" w:cs="Times New Roman"/>
        </w:rPr>
        <w:t>.</w:t>
      </w:r>
      <w:r w:rsidR="00C343C3">
        <w:rPr>
          <w:rFonts w:ascii="Times New Roman" w:hAnsi="Times New Roman" w:cs="Times New Roman"/>
        </w:rPr>
        <w:t xml:space="preserve">  My unique background</w:t>
      </w:r>
      <w:r w:rsidR="00062069">
        <w:rPr>
          <w:rFonts w:ascii="Times New Roman" w:hAnsi="Times New Roman" w:cs="Times New Roman"/>
        </w:rPr>
        <w:t xml:space="preserve"> and </w:t>
      </w:r>
      <w:r w:rsidR="000C2E22">
        <w:rPr>
          <w:rFonts w:ascii="Times New Roman" w:hAnsi="Times New Roman" w:cs="Times New Roman"/>
        </w:rPr>
        <w:t xml:space="preserve">expertise in Python, R, </w:t>
      </w:r>
      <w:r w:rsidR="002D534D">
        <w:rPr>
          <w:rFonts w:ascii="Times New Roman" w:hAnsi="Times New Roman" w:cs="Times New Roman"/>
        </w:rPr>
        <w:t xml:space="preserve">and </w:t>
      </w:r>
      <w:r w:rsidR="00CD06F4">
        <w:rPr>
          <w:rFonts w:ascii="Times New Roman" w:hAnsi="Times New Roman" w:cs="Times New Roman"/>
        </w:rPr>
        <w:t>Bash</w:t>
      </w:r>
      <w:r w:rsidR="00696654">
        <w:rPr>
          <w:rFonts w:ascii="Times New Roman" w:hAnsi="Times New Roman" w:cs="Times New Roman"/>
        </w:rPr>
        <w:t xml:space="preserve"> make me an exceptional candidate for the position.</w:t>
      </w:r>
      <w:r w:rsidR="00CD06F4">
        <w:rPr>
          <w:rFonts w:ascii="Times New Roman" w:hAnsi="Times New Roman" w:cs="Times New Roman"/>
        </w:rPr>
        <w:t xml:space="preserve"> </w:t>
      </w:r>
      <w:r w:rsidR="00696654">
        <w:rPr>
          <w:rFonts w:ascii="Times New Roman" w:hAnsi="Times New Roman" w:cs="Times New Roman"/>
        </w:rPr>
        <w:t xml:space="preserve"> </w:t>
      </w:r>
      <w:r w:rsidR="00F349D3" w:rsidRPr="00BC7444">
        <w:rPr>
          <w:rFonts w:ascii="Times New Roman" w:hAnsi="Times New Roman" w:cs="Times New Roman"/>
        </w:rPr>
        <w:t>Feel free to email me</w:t>
      </w:r>
      <w:r w:rsidR="00EA237F">
        <w:rPr>
          <w:rFonts w:ascii="Times New Roman" w:hAnsi="Times New Roman" w:cs="Times New Roman"/>
        </w:rPr>
        <w:t xml:space="preserve"> </w:t>
      </w:r>
      <w:r w:rsidR="00AA0027" w:rsidRPr="00BC7444">
        <w:rPr>
          <w:rFonts w:ascii="Times New Roman" w:hAnsi="Times New Roman" w:cs="Times New Roman"/>
        </w:rPr>
        <w:t xml:space="preserve">if you have any questions, need further information, or would like to set up an interview.  Thank you for your </w:t>
      </w:r>
      <w:r w:rsidR="008A19A7">
        <w:rPr>
          <w:rFonts w:ascii="Times New Roman" w:hAnsi="Times New Roman" w:cs="Times New Roman"/>
        </w:rPr>
        <w:t xml:space="preserve">time and </w:t>
      </w:r>
      <w:bookmarkStart w:id="0" w:name="_GoBack"/>
      <w:bookmarkEnd w:id="0"/>
      <w:r w:rsidR="00AA0027" w:rsidRPr="00BC7444">
        <w:rPr>
          <w:rFonts w:ascii="Times New Roman" w:hAnsi="Times New Roman" w:cs="Times New Roman"/>
        </w:rPr>
        <w:t>consideration.</w:t>
      </w:r>
      <w:r w:rsidR="00326AD3" w:rsidRPr="00BC7444">
        <w:rPr>
          <w:rFonts w:ascii="Times New Roman" w:hAnsi="Times New Roman" w:cs="Times New Roman"/>
        </w:rPr>
        <w:t xml:space="preserve">  </w:t>
      </w:r>
    </w:p>
    <w:p w14:paraId="4F75D917" w14:textId="77777777" w:rsidR="00B405EC" w:rsidRPr="004E5ACF" w:rsidRDefault="00B405EC" w:rsidP="00200381">
      <w:pPr>
        <w:contextualSpacing/>
        <w:rPr>
          <w:rFonts w:ascii="Times New Roman" w:hAnsi="Times New Roman" w:cs="Times New Roman"/>
        </w:rPr>
      </w:pPr>
    </w:p>
    <w:p w14:paraId="77161A73" w14:textId="77777777" w:rsidR="00B405EC" w:rsidRPr="004E5ACF" w:rsidRDefault="00D42B6A" w:rsidP="00AD6E55">
      <w:pPr>
        <w:ind w:left="5040" w:firstLine="720"/>
        <w:contextualSpacing/>
        <w:rPr>
          <w:rFonts w:ascii="Times New Roman" w:hAnsi="Times New Roman" w:cs="Times New Roman"/>
        </w:rPr>
      </w:pPr>
      <w:r w:rsidRPr="004E5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7B94A18" wp14:editId="4312C6C6">
            <wp:simplePos x="0" y="0"/>
            <wp:positionH relativeFrom="column">
              <wp:posOffset>3647440</wp:posOffset>
            </wp:positionH>
            <wp:positionV relativeFrom="paragraph">
              <wp:posOffset>128905</wp:posOffset>
            </wp:positionV>
            <wp:extent cx="2544792" cy="588901"/>
            <wp:effectExtent l="0" t="0" r="825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92" cy="58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D51" w:rsidRPr="004E5ACF">
        <w:rPr>
          <w:rFonts w:ascii="Times New Roman" w:hAnsi="Times New Roman" w:cs="Times New Roman"/>
        </w:rPr>
        <w:t>Sincerely,</w:t>
      </w:r>
    </w:p>
    <w:p w14:paraId="2601A6DD" w14:textId="77777777" w:rsidR="00265D51" w:rsidRPr="004E5ACF" w:rsidRDefault="00265D51" w:rsidP="00436D4F">
      <w:pPr>
        <w:contextualSpacing/>
        <w:rPr>
          <w:rFonts w:ascii="Times New Roman" w:hAnsi="Times New Roman" w:cs="Times New Roman"/>
        </w:rPr>
      </w:pPr>
    </w:p>
    <w:p w14:paraId="286B3425" w14:textId="77777777" w:rsidR="00B87943" w:rsidRPr="004E5ACF" w:rsidRDefault="00B87943" w:rsidP="00436D4F">
      <w:pPr>
        <w:contextualSpacing/>
        <w:rPr>
          <w:rFonts w:ascii="Times New Roman" w:hAnsi="Times New Roman" w:cs="Times New Roman"/>
        </w:rPr>
      </w:pPr>
    </w:p>
    <w:p w14:paraId="33BC2A56" w14:textId="77777777" w:rsidR="00436D4F" w:rsidRPr="004E5ACF" w:rsidRDefault="00436D4F" w:rsidP="00436D4F">
      <w:pPr>
        <w:contextualSpacing/>
        <w:rPr>
          <w:rFonts w:ascii="Times New Roman" w:hAnsi="Times New Roman" w:cs="Times New Roman"/>
        </w:rPr>
      </w:pPr>
    </w:p>
    <w:p w14:paraId="5272BC4D" w14:textId="79790F2D" w:rsidR="00200381" w:rsidRPr="004E5ACF" w:rsidRDefault="00CA177C" w:rsidP="004750DD">
      <w:pPr>
        <w:ind w:left="5040" w:firstLine="720"/>
        <w:contextualSpacing/>
        <w:rPr>
          <w:rFonts w:ascii="Times New Roman" w:hAnsi="Times New Roman" w:cs="Times New Roman"/>
        </w:rPr>
      </w:pPr>
      <w:r w:rsidRPr="004E5ACF">
        <w:rPr>
          <w:rFonts w:ascii="Times New Roman" w:hAnsi="Times New Roman" w:cs="Times New Roman"/>
        </w:rPr>
        <w:t>Norman Hong</w:t>
      </w:r>
    </w:p>
    <w:p w14:paraId="16AEB090" w14:textId="77777777" w:rsidR="00200381" w:rsidRPr="004E5ACF" w:rsidRDefault="00200381" w:rsidP="00200381">
      <w:pPr>
        <w:contextualSpacing/>
        <w:rPr>
          <w:rFonts w:ascii="Times New Roman" w:hAnsi="Times New Roman" w:cs="Times New Roman"/>
        </w:rPr>
      </w:pPr>
    </w:p>
    <w:p w14:paraId="46B84EF1" w14:textId="77777777" w:rsidR="00200381" w:rsidRPr="004E5ACF" w:rsidRDefault="00200381" w:rsidP="00200381">
      <w:pPr>
        <w:contextualSpacing/>
        <w:rPr>
          <w:rFonts w:ascii="Times New Roman" w:hAnsi="Times New Roman" w:cs="Times New Roman"/>
        </w:rPr>
      </w:pPr>
    </w:p>
    <w:sectPr w:rsidR="00200381" w:rsidRPr="004E5ACF">
      <w:footerReference w:type="defaul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1107B" w14:textId="77777777" w:rsidR="000C1A8C" w:rsidRDefault="000C1A8C" w:rsidP="008C4A27">
      <w:pPr>
        <w:spacing w:after="0"/>
      </w:pPr>
      <w:r>
        <w:separator/>
      </w:r>
    </w:p>
  </w:endnote>
  <w:endnote w:type="continuationSeparator" w:id="0">
    <w:p w14:paraId="5B69BF84" w14:textId="77777777" w:rsidR="000C1A8C" w:rsidRDefault="000C1A8C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6A895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564C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28331" w14:textId="77777777" w:rsidR="000C1A8C" w:rsidRDefault="000C1A8C" w:rsidP="008C4A27">
      <w:pPr>
        <w:spacing w:after="0"/>
      </w:pPr>
      <w:r>
        <w:separator/>
      </w:r>
    </w:p>
  </w:footnote>
  <w:footnote w:type="continuationSeparator" w:id="0">
    <w:p w14:paraId="6491C5B1" w14:textId="77777777" w:rsidR="000C1A8C" w:rsidRDefault="000C1A8C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69"/>
    <w:rsid w:val="00005AF8"/>
    <w:rsid w:val="00023C2D"/>
    <w:rsid w:val="00023E71"/>
    <w:rsid w:val="000250F8"/>
    <w:rsid w:val="00025661"/>
    <w:rsid w:val="00025E4E"/>
    <w:rsid w:val="000272C5"/>
    <w:rsid w:val="000325EA"/>
    <w:rsid w:val="0003779E"/>
    <w:rsid w:val="00041481"/>
    <w:rsid w:val="0004405E"/>
    <w:rsid w:val="000470ED"/>
    <w:rsid w:val="00050711"/>
    <w:rsid w:val="00052586"/>
    <w:rsid w:val="00061D5C"/>
    <w:rsid w:val="00061D7B"/>
    <w:rsid w:val="00062069"/>
    <w:rsid w:val="0007050E"/>
    <w:rsid w:val="00072260"/>
    <w:rsid w:val="00073D66"/>
    <w:rsid w:val="00074000"/>
    <w:rsid w:val="00077B54"/>
    <w:rsid w:val="00077D95"/>
    <w:rsid w:val="00081422"/>
    <w:rsid w:val="00082DFD"/>
    <w:rsid w:val="00083869"/>
    <w:rsid w:val="00086E21"/>
    <w:rsid w:val="00094267"/>
    <w:rsid w:val="000A0949"/>
    <w:rsid w:val="000A11E4"/>
    <w:rsid w:val="000A7DE9"/>
    <w:rsid w:val="000B0D12"/>
    <w:rsid w:val="000B1D47"/>
    <w:rsid w:val="000B611C"/>
    <w:rsid w:val="000B6C71"/>
    <w:rsid w:val="000C0358"/>
    <w:rsid w:val="000C1915"/>
    <w:rsid w:val="000C1A8C"/>
    <w:rsid w:val="000C2148"/>
    <w:rsid w:val="000C2E22"/>
    <w:rsid w:val="000C40F2"/>
    <w:rsid w:val="000C7625"/>
    <w:rsid w:val="000D73B5"/>
    <w:rsid w:val="000E2E8A"/>
    <w:rsid w:val="000E697D"/>
    <w:rsid w:val="000F1832"/>
    <w:rsid w:val="000F5000"/>
    <w:rsid w:val="000F5E30"/>
    <w:rsid w:val="000F6B21"/>
    <w:rsid w:val="00107293"/>
    <w:rsid w:val="0011549F"/>
    <w:rsid w:val="00116BB6"/>
    <w:rsid w:val="00123005"/>
    <w:rsid w:val="00130BE3"/>
    <w:rsid w:val="0014576E"/>
    <w:rsid w:val="00146018"/>
    <w:rsid w:val="00147141"/>
    <w:rsid w:val="00147C78"/>
    <w:rsid w:val="00147F1F"/>
    <w:rsid w:val="001511C3"/>
    <w:rsid w:val="00153523"/>
    <w:rsid w:val="00163968"/>
    <w:rsid w:val="0017412A"/>
    <w:rsid w:val="00175AF7"/>
    <w:rsid w:val="00177237"/>
    <w:rsid w:val="00177DDB"/>
    <w:rsid w:val="00183B8E"/>
    <w:rsid w:val="001879CF"/>
    <w:rsid w:val="00192FBE"/>
    <w:rsid w:val="001941DA"/>
    <w:rsid w:val="001A0A96"/>
    <w:rsid w:val="001A0CD1"/>
    <w:rsid w:val="001B0144"/>
    <w:rsid w:val="001B370B"/>
    <w:rsid w:val="001B45E6"/>
    <w:rsid w:val="001C17AF"/>
    <w:rsid w:val="001C64DD"/>
    <w:rsid w:val="001C6AA8"/>
    <w:rsid w:val="001D04F7"/>
    <w:rsid w:val="001D1F12"/>
    <w:rsid w:val="001E1856"/>
    <w:rsid w:val="001F2864"/>
    <w:rsid w:val="001F47E4"/>
    <w:rsid w:val="00200381"/>
    <w:rsid w:val="002044C7"/>
    <w:rsid w:val="002135D7"/>
    <w:rsid w:val="0021364E"/>
    <w:rsid w:val="00213BCB"/>
    <w:rsid w:val="00223FC8"/>
    <w:rsid w:val="00226058"/>
    <w:rsid w:val="00232E9F"/>
    <w:rsid w:val="00237734"/>
    <w:rsid w:val="00241E31"/>
    <w:rsid w:val="002459E1"/>
    <w:rsid w:val="00251763"/>
    <w:rsid w:val="002527DB"/>
    <w:rsid w:val="00254847"/>
    <w:rsid w:val="00254BA3"/>
    <w:rsid w:val="00260D10"/>
    <w:rsid w:val="002615BE"/>
    <w:rsid w:val="002628CB"/>
    <w:rsid w:val="00265D51"/>
    <w:rsid w:val="0027563D"/>
    <w:rsid w:val="00276151"/>
    <w:rsid w:val="00277CA6"/>
    <w:rsid w:val="00277CD0"/>
    <w:rsid w:val="00281B07"/>
    <w:rsid w:val="00282458"/>
    <w:rsid w:val="002824DD"/>
    <w:rsid w:val="00282984"/>
    <w:rsid w:val="00283DE1"/>
    <w:rsid w:val="00285860"/>
    <w:rsid w:val="002862E2"/>
    <w:rsid w:val="002878D1"/>
    <w:rsid w:val="00292341"/>
    <w:rsid w:val="00293B83"/>
    <w:rsid w:val="00295102"/>
    <w:rsid w:val="00297134"/>
    <w:rsid w:val="002A2764"/>
    <w:rsid w:val="002A75F5"/>
    <w:rsid w:val="002B4D23"/>
    <w:rsid w:val="002B6B03"/>
    <w:rsid w:val="002C2E90"/>
    <w:rsid w:val="002C3871"/>
    <w:rsid w:val="002D0673"/>
    <w:rsid w:val="002D30E3"/>
    <w:rsid w:val="002D534D"/>
    <w:rsid w:val="002D588A"/>
    <w:rsid w:val="002E0FCD"/>
    <w:rsid w:val="002E4A98"/>
    <w:rsid w:val="002F09D9"/>
    <w:rsid w:val="002F352D"/>
    <w:rsid w:val="002F59D8"/>
    <w:rsid w:val="00311271"/>
    <w:rsid w:val="0031361F"/>
    <w:rsid w:val="00313673"/>
    <w:rsid w:val="0031502F"/>
    <w:rsid w:val="00316A0E"/>
    <w:rsid w:val="00317386"/>
    <w:rsid w:val="0032435D"/>
    <w:rsid w:val="003256E5"/>
    <w:rsid w:val="00326AD3"/>
    <w:rsid w:val="003278F8"/>
    <w:rsid w:val="00333372"/>
    <w:rsid w:val="003400C0"/>
    <w:rsid w:val="0034034A"/>
    <w:rsid w:val="00344009"/>
    <w:rsid w:val="003505AF"/>
    <w:rsid w:val="00355C88"/>
    <w:rsid w:val="00357957"/>
    <w:rsid w:val="00364970"/>
    <w:rsid w:val="00366F7B"/>
    <w:rsid w:val="00372691"/>
    <w:rsid w:val="00376A9F"/>
    <w:rsid w:val="00381A6B"/>
    <w:rsid w:val="003833FF"/>
    <w:rsid w:val="0038585D"/>
    <w:rsid w:val="00387084"/>
    <w:rsid w:val="003928FB"/>
    <w:rsid w:val="0039378C"/>
    <w:rsid w:val="003A2DB8"/>
    <w:rsid w:val="003A58F6"/>
    <w:rsid w:val="003A6C61"/>
    <w:rsid w:val="003B3B5B"/>
    <w:rsid w:val="003B4C94"/>
    <w:rsid w:val="003C0105"/>
    <w:rsid w:val="003C37A5"/>
    <w:rsid w:val="003C4F49"/>
    <w:rsid w:val="003C5D20"/>
    <w:rsid w:val="003C66A0"/>
    <w:rsid w:val="003C70FF"/>
    <w:rsid w:val="003D004C"/>
    <w:rsid w:val="003D57C5"/>
    <w:rsid w:val="003D6935"/>
    <w:rsid w:val="003E4A82"/>
    <w:rsid w:val="003E706A"/>
    <w:rsid w:val="0041076C"/>
    <w:rsid w:val="00414668"/>
    <w:rsid w:val="00432AB6"/>
    <w:rsid w:val="00433A89"/>
    <w:rsid w:val="00436D4F"/>
    <w:rsid w:val="00442E1C"/>
    <w:rsid w:val="00446885"/>
    <w:rsid w:val="00453F0E"/>
    <w:rsid w:val="004550D9"/>
    <w:rsid w:val="0045596B"/>
    <w:rsid w:val="004564E1"/>
    <w:rsid w:val="00464EFB"/>
    <w:rsid w:val="00467318"/>
    <w:rsid w:val="00470EF8"/>
    <w:rsid w:val="0047145B"/>
    <w:rsid w:val="00471BB4"/>
    <w:rsid w:val="004748C2"/>
    <w:rsid w:val="004750DD"/>
    <w:rsid w:val="00476D34"/>
    <w:rsid w:val="004862E2"/>
    <w:rsid w:val="00487CE8"/>
    <w:rsid w:val="0049049A"/>
    <w:rsid w:val="00497B37"/>
    <w:rsid w:val="00497C2C"/>
    <w:rsid w:val="004A3EA3"/>
    <w:rsid w:val="004A46DC"/>
    <w:rsid w:val="004A5AEA"/>
    <w:rsid w:val="004A6A09"/>
    <w:rsid w:val="004B01CF"/>
    <w:rsid w:val="004B20B7"/>
    <w:rsid w:val="004B3E5E"/>
    <w:rsid w:val="004B56AB"/>
    <w:rsid w:val="004B5AE0"/>
    <w:rsid w:val="004B6602"/>
    <w:rsid w:val="004C1261"/>
    <w:rsid w:val="004C35BF"/>
    <w:rsid w:val="004C47CE"/>
    <w:rsid w:val="004C622E"/>
    <w:rsid w:val="004C6507"/>
    <w:rsid w:val="004D5B20"/>
    <w:rsid w:val="004D7AAD"/>
    <w:rsid w:val="004E0931"/>
    <w:rsid w:val="004E12DE"/>
    <w:rsid w:val="004E59EB"/>
    <w:rsid w:val="004E5ACF"/>
    <w:rsid w:val="004E7C00"/>
    <w:rsid w:val="004F0600"/>
    <w:rsid w:val="004F0989"/>
    <w:rsid w:val="004F424B"/>
    <w:rsid w:val="004F487E"/>
    <w:rsid w:val="004F4889"/>
    <w:rsid w:val="004F75B3"/>
    <w:rsid w:val="005006F4"/>
    <w:rsid w:val="00504F3F"/>
    <w:rsid w:val="00505A30"/>
    <w:rsid w:val="00506280"/>
    <w:rsid w:val="00506334"/>
    <w:rsid w:val="0050638C"/>
    <w:rsid w:val="0050782D"/>
    <w:rsid w:val="00516B95"/>
    <w:rsid w:val="00517C79"/>
    <w:rsid w:val="00521308"/>
    <w:rsid w:val="00525613"/>
    <w:rsid w:val="00532157"/>
    <w:rsid w:val="0053783F"/>
    <w:rsid w:val="00553151"/>
    <w:rsid w:val="0055705D"/>
    <w:rsid w:val="005579F4"/>
    <w:rsid w:val="00562A8B"/>
    <w:rsid w:val="00562E58"/>
    <w:rsid w:val="005636DF"/>
    <w:rsid w:val="00563981"/>
    <w:rsid w:val="00565E1A"/>
    <w:rsid w:val="00571ABE"/>
    <w:rsid w:val="00574B7E"/>
    <w:rsid w:val="00574C3A"/>
    <w:rsid w:val="00574C88"/>
    <w:rsid w:val="005802AD"/>
    <w:rsid w:val="00581FB3"/>
    <w:rsid w:val="00583897"/>
    <w:rsid w:val="00585008"/>
    <w:rsid w:val="005852D7"/>
    <w:rsid w:val="005859AB"/>
    <w:rsid w:val="00585B5C"/>
    <w:rsid w:val="00586C86"/>
    <w:rsid w:val="005915BB"/>
    <w:rsid w:val="00596ACC"/>
    <w:rsid w:val="005A0830"/>
    <w:rsid w:val="005B0358"/>
    <w:rsid w:val="005C12F0"/>
    <w:rsid w:val="005C3231"/>
    <w:rsid w:val="005C6FAF"/>
    <w:rsid w:val="005C7E8A"/>
    <w:rsid w:val="005D01BB"/>
    <w:rsid w:val="005D2FBB"/>
    <w:rsid w:val="005D33F9"/>
    <w:rsid w:val="005D3DFC"/>
    <w:rsid w:val="005D604D"/>
    <w:rsid w:val="005E1543"/>
    <w:rsid w:val="005E2308"/>
    <w:rsid w:val="005E7171"/>
    <w:rsid w:val="005F0224"/>
    <w:rsid w:val="005F344E"/>
    <w:rsid w:val="005F65CE"/>
    <w:rsid w:val="0060420B"/>
    <w:rsid w:val="006070A3"/>
    <w:rsid w:val="0061102C"/>
    <w:rsid w:val="0062164A"/>
    <w:rsid w:val="006218E8"/>
    <w:rsid w:val="006235EC"/>
    <w:rsid w:val="006242B5"/>
    <w:rsid w:val="006328E9"/>
    <w:rsid w:val="00633F2B"/>
    <w:rsid w:val="00637CB8"/>
    <w:rsid w:val="006415F0"/>
    <w:rsid w:val="00642081"/>
    <w:rsid w:val="0066504B"/>
    <w:rsid w:val="00665406"/>
    <w:rsid w:val="00674B58"/>
    <w:rsid w:val="00675AA0"/>
    <w:rsid w:val="00676FA4"/>
    <w:rsid w:val="00677FEF"/>
    <w:rsid w:val="006801AC"/>
    <w:rsid w:val="00682743"/>
    <w:rsid w:val="00687EB6"/>
    <w:rsid w:val="00694E02"/>
    <w:rsid w:val="0069556F"/>
    <w:rsid w:val="00696654"/>
    <w:rsid w:val="00697986"/>
    <w:rsid w:val="006A035C"/>
    <w:rsid w:val="006A2394"/>
    <w:rsid w:val="006A31F3"/>
    <w:rsid w:val="006A3CE7"/>
    <w:rsid w:val="006A494A"/>
    <w:rsid w:val="006B12AA"/>
    <w:rsid w:val="006B47FA"/>
    <w:rsid w:val="006C25EC"/>
    <w:rsid w:val="006C4B5A"/>
    <w:rsid w:val="006D1272"/>
    <w:rsid w:val="006D371C"/>
    <w:rsid w:val="006D375C"/>
    <w:rsid w:val="006D3E61"/>
    <w:rsid w:val="006D4747"/>
    <w:rsid w:val="006D4E7C"/>
    <w:rsid w:val="006D7222"/>
    <w:rsid w:val="006D7C29"/>
    <w:rsid w:val="006E42DF"/>
    <w:rsid w:val="006F1C41"/>
    <w:rsid w:val="006F577C"/>
    <w:rsid w:val="006F5B69"/>
    <w:rsid w:val="006F5C80"/>
    <w:rsid w:val="006F7199"/>
    <w:rsid w:val="0070197A"/>
    <w:rsid w:val="00703B2B"/>
    <w:rsid w:val="00706793"/>
    <w:rsid w:val="00711192"/>
    <w:rsid w:val="007124BC"/>
    <w:rsid w:val="00714BE2"/>
    <w:rsid w:val="00714FCF"/>
    <w:rsid w:val="00724ABC"/>
    <w:rsid w:val="00727DB0"/>
    <w:rsid w:val="00731183"/>
    <w:rsid w:val="00733355"/>
    <w:rsid w:val="007401C2"/>
    <w:rsid w:val="00743997"/>
    <w:rsid w:val="00751859"/>
    <w:rsid w:val="00752393"/>
    <w:rsid w:val="00754106"/>
    <w:rsid w:val="007556BA"/>
    <w:rsid w:val="00756F18"/>
    <w:rsid w:val="00757E21"/>
    <w:rsid w:val="007622B9"/>
    <w:rsid w:val="007627E0"/>
    <w:rsid w:val="00763AB2"/>
    <w:rsid w:val="00764306"/>
    <w:rsid w:val="007645FF"/>
    <w:rsid w:val="00766106"/>
    <w:rsid w:val="00766C61"/>
    <w:rsid w:val="00767C91"/>
    <w:rsid w:val="00767DB8"/>
    <w:rsid w:val="007743E5"/>
    <w:rsid w:val="00775A73"/>
    <w:rsid w:val="00775E3E"/>
    <w:rsid w:val="007769B0"/>
    <w:rsid w:val="00777427"/>
    <w:rsid w:val="00783CDD"/>
    <w:rsid w:val="00792B8E"/>
    <w:rsid w:val="00792F31"/>
    <w:rsid w:val="0079743F"/>
    <w:rsid w:val="007A0AC0"/>
    <w:rsid w:val="007A361B"/>
    <w:rsid w:val="007B3D5C"/>
    <w:rsid w:val="007B76CD"/>
    <w:rsid w:val="007B7AAA"/>
    <w:rsid w:val="007C1EC2"/>
    <w:rsid w:val="007C3F26"/>
    <w:rsid w:val="007C6DAE"/>
    <w:rsid w:val="007C7250"/>
    <w:rsid w:val="007C7EAE"/>
    <w:rsid w:val="007D211C"/>
    <w:rsid w:val="007D2958"/>
    <w:rsid w:val="007D3053"/>
    <w:rsid w:val="007D7DF2"/>
    <w:rsid w:val="007E109A"/>
    <w:rsid w:val="007E2C24"/>
    <w:rsid w:val="007E2EE4"/>
    <w:rsid w:val="007E6011"/>
    <w:rsid w:val="007F58F3"/>
    <w:rsid w:val="007F73D3"/>
    <w:rsid w:val="007F7580"/>
    <w:rsid w:val="007F7C81"/>
    <w:rsid w:val="00801B30"/>
    <w:rsid w:val="00814819"/>
    <w:rsid w:val="0082083D"/>
    <w:rsid w:val="00821FA9"/>
    <w:rsid w:val="00823BC3"/>
    <w:rsid w:val="00826A32"/>
    <w:rsid w:val="00830E22"/>
    <w:rsid w:val="00832B7B"/>
    <w:rsid w:val="00832BFF"/>
    <w:rsid w:val="00837576"/>
    <w:rsid w:val="00837EB4"/>
    <w:rsid w:val="008417D1"/>
    <w:rsid w:val="00841B15"/>
    <w:rsid w:val="0084634E"/>
    <w:rsid w:val="0084686D"/>
    <w:rsid w:val="008469EF"/>
    <w:rsid w:val="00852AA0"/>
    <w:rsid w:val="00864AE8"/>
    <w:rsid w:val="008911B1"/>
    <w:rsid w:val="00893B4D"/>
    <w:rsid w:val="0089763A"/>
    <w:rsid w:val="008A19A7"/>
    <w:rsid w:val="008A2D35"/>
    <w:rsid w:val="008A3D87"/>
    <w:rsid w:val="008A4F3C"/>
    <w:rsid w:val="008B254E"/>
    <w:rsid w:val="008C26C1"/>
    <w:rsid w:val="008C493E"/>
    <w:rsid w:val="008C4A27"/>
    <w:rsid w:val="008C6AC1"/>
    <w:rsid w:val="008C7DF1"/>
    <w:rsid w:val="008D1281"/>
    <w:rsid w:val="008D28A1"/>
    <w:rsid w:val="008E0828"/>
    <w:rsid w:val="008E2328"/>
    <w:rsid w:val="008E6F49"/>
    <w:rsid w:val="008F52E2"/>
    <w:rsid w:val="008F6177"/>
    <w:rsid w:val="008F6912"/>
    <w:rsid w:val="008F6AA0"/>
    <w:rsid w:val="009002E3"/>
    <w:rsid w:val="0090144E"/>
    <w:rsid w:val="00903541"/>
    <w:rsid w:val="0090377D"/>
    <w:rsid w:val="00903AB8"/>
    <w:rsid w:val="00904473"/>
    <w:rsid w:val="00906661"/>
    <w:rsid w:val="00906FDB"/>
    <w:rsid w:val="00907FD0"/>
    <w:rsid w:val="00912080"/>
    <w:rsid w:val="00912BE2"/>
    <w:rsid w:val="009160C2"/>
    <w:rsid w:val="00921240"/>
    <w:rsid w:val="00921C64"/>
    <w:rsid w:val="00931772"/>
    <w:rsid w:val="00932F76"/>
    <w:rsid w:val="00933C42"/>
    <w:rsid w:val="00933E5C"/>
    <w:rsid w:val="009367AB"/>
    <w:rsid w:val="00936857"/>
    <w:rsid w:val="009373F3"/>
    <w:rsid w:val="00940216"/>
    <w:rsid w:val="00942904"/>
    <w:rsid w:val="00943AEA"/>
    <w:rsid w:val="00944002"/>
    <w:rsid w:val="0094793C"/>
    <w:rsid w:val="009519B1"/>
    <w:rsid w:val="00953173"/>
    <w:rsid w:val="00955B41"/>
    <w:rsid w:val="009564FD"/>
    <w:rsid w:val="00957722"/>
    <w:rsid w:val="00963ABE"/>
    <w:rsid w:val="00970311"/>
    <w:rsid w:val="00980B1D"/>
    <w:rsid w:val="00984F8D"/>
    <w:rsid w:val="00990DEE"/>
    <w:rsid w:val="0099574C"/>
    <w:rsid w:val="00995DEF"/>
    <w:rsid w:val="009A1E11"/>
    <w:rsid w:val="009A1EC3"/>
    <w:rsid w:val="009A6050"/>
    <w:rsid w:val="009A67F6"/>
    <w:rsid w:val="009B0383"/>
    <w:rsid w:val="009B2D99"/>
    <w:rsid w:val="009B66D7"/>
    <w:rsid w:val="009B68F8"/>
    <w:rsid w:val="009B7B59"/>
    <w:rsid w:val="009C0C57"/>
    <w:rsid w:val="009C24B8"/>
    <w:rsid w:val="009C4D2A"/>
    <w:rsid w:val="009C5E83"/>
    <w:rsid w:val="009C7F80"/>
    <w:rsid w:val="009D0285"/>
    <w:rsid w:val="009D1985"/>
    <w:rsid w:val="009D7C2B"/>
    <w:rsid w:val="009E62D0"/>
    <w:rsid w:val="009F0FF8"/>
    <w:rsid w:val="009F1EA4"/>
    <w:rsid w:val="00A01479"/>
    <w:rsid w:val="00A0160B"/>
    <w:rsid w:val="00A03F58"/>
    <w:rsid w:val="00A0460F"/>
    <w:rsid w:val="00A06213"/>
    <w:rsid w:val="00A1086C"/>
    <w:rsid w:val="00A10C05"/>
    <w:rsid w:val="00A1483B"/>
    <w:rsid w:val="00A14891"/>
    <w:rsid w:val="00A224E4"/>
    <w:rsid w:val="00A2395F"/>
    <w:rsid w:val="00A23DC5"/>
    <w:rsid w:val="00A241B6"/>
    <w:rsid w:val="00A24302"/>
    <w:rsid w:val="00A2541A"/>
    <w:rsid w:val="00A4398D"/>
    <w:rsid w:val="00A4738A"/>
    <w:rsid w:val="00A47E62"/>
    <w:rsid w:val="00A51995"/>
    <w:rsid w:val="00A51C60"/>
    <w:rsid w:val="00A52D27"/>
    <w:rsid w:val="00A55186"/>
    <w:rsid w:val="00A64295"/>
    <w:rsid w:val="00A644EB"/>
    <w:rsid w:val="00A64699"/>
    <w:rsid w:val="00A65E4D"/>
    <w:rsid w:val="00A667D0"/>
    <w:rsid w:val="00A67998"/>
    <w:rsid w:val="00A71493"/>
    <w:rsid w:val="00A74F96"/>
    <w:rsid w:val="00A818BF"/>
    <w:rsid w:val="00A83D94"/>
    <w:rsid w:val="00A84F05"/>
    <w:rsid w:val="00A9511A"/>
    <w:rsid w:val="00A9599C"/>
    <w:rsid w:val="00A96A0B"/>
    <w:rsid w:val="00A97BFC"/>
    <w:rsid w:val="00AA0027"/>
    <w:rsid w:val="00AA1130"/>
    <w:rsid w:val="00AA7476"/>
    <w:rsid w:val="00AB13D2"/>
    <w:rsid w:val="00AB3647"/>
    <w:rsid w:val="00AB5492"/>
    <w:rsid w:val="00AB6414"/>
    <w:rsid w:val="00AB6EFB"/>
    <w:rsid w:val="00AB729D"/>
    <w:rsid w:val="00AC2023"/>
    <w:rsid w:val="00AC4073"/>
    <w:rsid w:val="00AC5AFF"/>
    <w:rsid w:val="00AC76EF"/>
    <w:rsid w:val="00AD06E3"/>
    <w:rsid w:val="00AD3419"/>
    <w:rsid w:val="00AD43EA"/>
    <w:rsid w:val="00AD6E55"/>
    <w:rsid w:val="00AE25E5"/>
    <w:rsid w:val="00AE64D3"/>
    <w:rsid w:val="00AF4E39"/>
    <w:rsid w:val="00B01FC8"/>
    <w:rsid w:val="00B04EBE"/>
    <w:rsid w:val="00B0514F"/>
    <w:rsid w:val="00B101A6"/>
    <w:rsid w:val="00B11CBA"/>
    <w:rsid w:val="00B12DD9"/>
    <w:rsid w:val="00B137AD"/>
    <w:rsid w:val="00B14D4C"/>
    <w:rsid w:val="00B15347"/>
    <w:rsid w:val="00B1535A"/>
    <w:rsid w:val="00B158D4"/>
    <w:rsid w:val="00B20318"/>
    <w:rsid w:val="00B20618"/>
    <w:rsid w:val="00B20A36"/>
    <w:rsid w:val="00B22A24"/>
    <w:rsid w:val="00B23D14"/>
    <w:rsid w:val="00B2594D"/>
    <w:rsid w:val="00B279FE"/>
    <w:rsid w:val="00B31D79"/>
    <w:rsid w:val="00B37510"/>
    <w:rsid w:val="00B40473"/>
    <w:rsid w:val="00B405EC"/>
    <w:rsid w:val="00B41929"/>
    <w:rsid w:val="00B4528D"/>
    <w:rsid w:val="00B52EB9"/>
    <w:rsid w:val="00B5517A"/>
    <w:rsid w:val="00B57790"/>
    <w:rsid w:val="00B63382"/>
    <w:rsid w:val="00B65644"/>
    <w:rsid w:val="00B7086D"/>
    <w:rsid w:val="00B71BE5"/>
    <w:rsid w:val="00B72EC8"/>
    <w:rsid w:val="00B76E6E"/>
    <w:rsid w:val="00B806A1"/>
    <w:rsid w:val="00B80C1A"/>
    <w:rsid w:val="00B82885"/>
    <w:rsid w:val="00B849F5"/>
    <w:rsid w:val="00B87943"/>
    <w:rsid w:val="00B926B7"/>
    <w:rsid w:val="00B95C39"/>
    <w:rsid w:val="00BA0AAD"/>
    <w:rsid w:val="00BA14AF"/>
    <w:rsid w:val="00BA6530"/>
    <w:rsid w:val="00BA7786"/>
    <w:rsid w:val="00BB0B24"/>
    <w:rsid w:val="00BB2041"/>
    <w:rsid w:val="00BB4320"/>
    <w:rsid w:val="00BB5C48"/>
    <w:rsid w:val="00BB69CA"/>
    <w:rsid w:val="00BC13A9"/>
    <w:rsid w:val="00BC2482"/>
    <w:rsid w:val="00BC72B3"/>
    <w:rsid w:val="00BC7444"/>
    <w:rsid w:val="00BD30BA"/>
    <w:rsid w:val="00BD329D"/>
    <w:rsid w:val="00BD3A38"/>
    <w:rsid w:val="00BD3BFC"/>
    <w:rsid w:val="00BD47EB"/>
    <w:rsid w:val="00BD7696"/>
    <w:rsid w:val="00BE2506"/>
    <w:rsid w:val="00BE377B"/>
    <w:rsid w:val="00BE455D"/>
    <w:rsid w:val="00BF03F9"/>
    <w:rsid w:val="00BF04FF"/>
    <w:rsid w:val="00BF3FCF"/>
    <w:rsid w:val="00BF6C42"/>
    <w:rsid w:val="00C02752"/>
    <w:rsid w:val="00C027EE"/>
    <w:rsid w:val="00C02A4E"/>
    <w:rsid w:val="00C02C56"/>
    <w:rsid w:val="00C031E8"/>
    <w:rsid w:val="00C06346"/>
    <w:rsid w:val="00C07251"/>
    <w:rsid w:val="00C07C22"/>
    <w:rsid w:val="00C11BE6"/>
    <w:rsid w:val="00C12582"/>
    <w:rsid w:val="00C15821"/>
    <w:rsid w:val="00C204C6"/>
    <w:rsid w:val="00C22942"/>
    <w:rsid w:val="00C236D4"/>
    <w:rsid w:val="00C25FD4"/>
    <w:rsid w:val="00C27390"/>
    <w:rsid w:val="00C343C3"/>
    <w:rsid w:val="00C352E0"/>
    <w:rsid w:val="00C379EC"/>
    <w:rsid w:val="00C44C27"/>
    <w:rsid w:val="00C50198"/>
    <w:rsid w:val="00C552F7"/>
    <w:rsid w:val="00C5780C"/>
    <w:rsid w:val="00C639E8"/>
    <w:rsid w:val="00C63E5B"/>
    <w:rsid w:val="00C673CB"/>
    <w:rsid w:val="00C74EE3"/>
    <w:rsid w:val="00C77D15"/>
    <w:rsid w:val="00C77DF3"/>
    <w:rsid w:val="00C81A07"/>
    <w:rsid w:val="00C8321B"/>
    <w:rsid w:val="00C85DC9"/>
    <w:rsid w:val="00C904F6"/>
    <w:rsid w:val="00C93FFD"/>
    <w:rsid w:val="00C94AFB"/>
    <w:rsid w:val="00C960B0"/>
    <w:rsid w:val="00C971D3"/>
    <w:rsid w:val="00CA06DE"/>
    <w:rsid w:val="00CA177C"/>
    <w:rsid w:val="00CA1A8A"/>
    <w:rsid w:val="00CA4A1F"/>
    <w:rsid w:val="00CB2941"/>
    <w:rsid w:val="00CB4AED"/>
    <w:rsid w:val="00CB522F"/>
    <w:rsid w:val="00CC3D78"/>
    <w:rsid w:val="00CC7036"/>
    <w:rsid w:val="00CC79A8"/>
    <w:rsid w:val="00CD022E"/>
    <w:rsid w:val="00CD06F4"/>
    <w:rsid w:val="00CD26A6"/>
    <w:rsid w:val="00CD2CA4"/>
    <w:rsid w:val="00CD3E00"/>
    <w:rsid w:val="00CD3E71"/>
    <w:rsid w:val="00CE58CB"/>
    <w:rsid w:val="00CE5F48"/>
    <w:rsid w:val="00CE6E81"/>
    <w:rsid w:val="00CE7FD8"/>
    <w:rsid w:val="00D01569"/>
    <w:rsid w:val="00D02BB8"/>
    <w:rsid w:val="00D03CF7"/>
    <w:rsid w:val="00D06595"/>
    <w:rsid w:val="00D0786D"/>
    <w:rsid w:val="00D11F48"/>
    <w:rsid w:val="00D1554A"/>
    <w:rsid w:val="00D1594D"/>
    <w:rsid w:val="00D244F0"/>
    <w:rsid w:val="00D24C79"/>
    <w:rsid w:val="00D257F2"/>
    <w:rsid w:val="00D33B52"/>
    <w:rsid w:val="00D34BB9"/>
    <w:rsid w:val="00D36E3D"/>
    <w:rsid w:val="00D42B6A"/>
    <w:rsid w:val="00D43494"/>
    <w:rsid w:val="00D46007"/>
    <w:rsid w:val="00D46D90"/>
    <w:rsid w:val="00D50C46"/>
    <w:rsid w:val="00D52934"/>
    <w:rsid w:val="00D564C5"/>
    <w:rsid w:val="00D61068"/>
    <w:rsid w:val="00D612D0"/>
    <w:rsid w:val="00D6326F"/>
    <w:rsid w:val="00D70889"/>
    <w:rsid w:val="00D72360"/>
    <w:rsid w:val="00D725F6"/>
    <w:rsid w:val="00D76C81"/>
    <w:rsid w:val="00D77F45"/>
    <w:rsid w:val="00D80769"/>
    <w:rsid w:val="00D825A4"/>
    <w:rsid w:val="00D83CEF"/>
    <w:rsid w:val="00D83D6E"/>
    <w:rsid w:val="00D84478"/>
    <w:rsid w:val="00D910E5"/>
    <w:rsid w:val="00D91F9A"/>
    <w:rsid w:val="00D921A0"/>
    <w:rsid w:val="00D95BFC"/>
    <w:rsid w:val="00DA0EC7"/>
    <w:rsid w:val="00DA43A7"/>
    <w:rsid w:val="00DB0B0D"/>
    <w:rsid w:val="00DB1DB6"/>
    <w:rsid w:val="00DB781D"/>
    <w:rsid w:val="00DC2747"/>
    <w:rsid w:val="00DC54A4"/>
    <w:rsid w:val="00DC78CE"/>
    <w:rsid w:val="00DD098A"/>
    <w:rsid w:val="00DD1F7E"/>
    <w:rsid w:val="00DD74CC"/>
    <w:rsid w:val="00DE21FB"/>
    <w:rsid w:val="00DE2A34"/>
    <w:rsid w:val="00DE31FD"/>
    <w:rsid w:val="00DF0358"/>
    <w:rsid w:val="00DF22F2"/>
    <w:rsid w:val="00DF64EA"/>
    <w:rsid w:val="00E008EF"/>
    <w:rsid w:val="00E0404E"/>
    <w:rsid w:val="00E0527E"/>
    <w:rsid w:val="00E1352B"/>
    <w:rsid w:val="00E13CE4"/>
    <w:rsid w:val="00E210F9"/>
    <w:rsid w:val="00E222EC"/>
    <w:rsid w:val="00E231BC"/>
    <w:rsid w:val="00E25043"/>
    <w:rsid w:val="00E25ED5"/>
    <w:rsid w:val="00E33B8D"/>
    <w:rsid w:val="00E355EB"/>
    <w:rsid w:val="00E3778C"/>
    <w:rsid w:val="00E407A4"/>
    <w:rsid w:val="00E5219A"/>
    <w:rsid w:val="00E53AC4"/>
    <w:rsid w:val="00E5403B"/>
    <w:rsid w:val="00E558AC"/>
    <w:rsid w:val="00E56E05"/>
    <w:rsid w:val="00E5793E"/>
    <w:rsid w:val="00E57B68"/>
    <w:rsid w:val="00E57C4A"/>
    <w:rsid w:val="00E656FD"/>
    <w:rsid w:val="00E71CD8"/>
    <w:rsid w:val="00E7278D"/>
    <w:rsid w:val="00E76B36"/>
    <w:rsid w:val="00E84FCE"/>
    <w:rsid w:val="00E85936"/>
    <w:rsid w:val="00E86DFF"/>
    <w:rsid w:val="00E876AA"/>
    <w:rsid w:val="00E93A5B"/>
    <w:rsid w:val="00E940A1"/>
    <w:rsid w:val="00E94905"/>
    <w:rsid w:val="00E9527C"/>
    <w:rsid w:val="00EA237F"/>
    <w:rsid w:val="00EA6354"/>
    <w:rsid w:val="00EB0FA5"/>
    <w:rsid w:val="00EB62D9"/>
    <w:rsid w:val="00EC0798"/>
    <w:rsid w:val="00EC1302"/>
    <w:rsid w:val="00EC7C52"/>
    <w:rsid w:val="00EC7EE9"/>
    <w:rsid w:val="00ED073A"/>
    <w:rsid w:val="00ED47A3"/>
    <w:rsid w:val="00ED7502"/>
    <w:rsid w:val="00EE290F"/>
    <w:rsid w:val="00EE5401"/>
    <w:rsid w:val="00EE6D8A"/>
    <w:rsid w:val="00EF286A"/>
    <w:rsid w:val="00EF4B90"/>
    <w:rsid w:val="00EF5526"/>
    <w:rsid w:val="00EF5A7F"/>
    <w:rsid w:val="00F00525"/>
    <w:rsid w:val="00F02CF2"/>
    <w:rsid w:val="00F04AB5"/>
    <w:rsid w:val="00F05BA9"/>
    <w:rsid w:val="00F2054A"/>
    <w:rsid w:val="00F223E5"/>
    <w:rsid w:val="00F2472D"/>
    <w:rsid w:val="00F27818"/>
    <w:rsid w:val="00F316BB"/>
    <w:rsid w:val="00F32D6A"/>
    <w:rsid w:val="00F349D3"/>
    <w:rsid w:val="00F34A95"/>
    <w:rsid w:val="00F34CDE"/>
    <w:rsid w:val="00F35C4E"/>
    <w:rsid w:val="00F40BE5"/>
    <w:rsid w:val="00F435F0"/>
    <w:rsid w:val="00F44B58"/>
    <w:rsid w:val="00F4554C"/>
    <w:rsid w:val="00F501DA"/>
    <w:rsid w:val="00F534AB"/>
    <w:rsid w:val="00F55819"/>
    <w:rsid w:val="00F632D0"/>
    <w:rsid w:val="00F6545C"/>
    <w:rsid w:val="00F67A7B"/>
    <w:rsid w:val="00F709A0"/>
    <w:rsid w:val="00F73A7A"/>
    <w:rsid w:val="00F8055A"/>
    <w:rsid w:val="00F832C1"/>
    <w:rsid w:val="00F83836"/>
    <w:rsid w:val="00F83EE7"/>
    <w:rsid w:val="00F854EF"/>
    <w:rsid w:val="00F85BE2"/>
    <w:rsid w:val="00F872ED"/>
    <w:rsid w:val="00F94F5C"/>
    <w:rsid w:val="00FA23AF"/>
    <w:rsid w:val="00FA47AF"/>
    <w:rsid w:val="00FA5DEE"/>
    <w:rsid w:val="00FA703A"/>
    <w:rsid w:val="00FB3261"/>
    <w:rsid w:val="00FB3361"/>
    <w:rsid w:val="00FB6E5C"/>
    <w:rsid w:val="00FC3256"/>
    <w:rsid w:val="00FC619C"/>
    <w:rsid w:val="00FC7B14"/>
    <w:rsid w:val="00FD1615"/>
    <w:rsid w:val="00FD52DF"/>
    <w:rsid w:val="00FD6917"/>
    <w:rsid w:val="00FD6C17"/>
    <w:rsid w:val="00FE152D"/>
    <w:rsid w:val="00FE586E"/>
    <w:rsid w:val="00FF25D6"/>
    <w:rsid w:val="00FF4ECF"/>
    <w:rsid w:val="00FF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5667"/>
  <w15:docId w15:val="{DA91D2B2-4C20-42AA-9408-BDBA2DEC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F832C1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nuel%20Marfo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133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Marfo</dc:creator>
  <cp:keywords>to whom it may concern</cp:keywords>
  <cp:lastModifiedBy>Norman</cp:lastModifiedBy>
  <cp:revision>520</cp:revision>
  <cp:lastPrinted>2018-01-15T01:51:00Z</cp:lastPrinted>
  <dcterms:created xsi:type="dcterms:W3CDTF">2018-09-17T23:56:00Z</dcterms:created>
  <dcterms:modified xsi:type="dcterms:W3CDTF">2018-09-18T02:10:00Z</dcterms:modified>
</cp:coreProperties>
</file>